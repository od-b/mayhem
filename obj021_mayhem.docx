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C36A" w14:textId="77777777" w:rsidR="001E3D51" w:rsidRPr="001E3D51" w:rsidRDefault="001E3D51" w:rsidP="001E3D51">
      <w:pPr>
        <w:pStyle w:val="Title"/>
        <w:jc w:val="center"/>
        <w:rPr>
          <w:rFonts w:ascii="Helvetica" w:hAnsi="Helvetica"/>
          <w:sz w:val="52"/>
          <w:szCs w:val="52"/>
        </w:rPr>
      </w:pPr>
    </w:p>
    <w:p w14:paraId="1B635409" w14:textId="488EAE1F" w:rsidR="00F251B2" w:rsidRPr="001E3D51" w:rsidRDefault="001E3D51" w:rsidP="001E3D51">
      <w:pPr>
        <w:pStyle w:val="Title"/>
        <w:jc w:val="center"/>
        <w:rPr>
          <w:rFonts w:ascii="Helvetica" w:hAnsi="Helvetica"/>
          <w:b/>
          <w:bCs/>
          <w:sz w:val="52"/>
          <w:szCs w:val="52"/>
        </w:rPr>
      </w:pPr>
      <w:r w:rsidRPr="001E3D51">
        <w:rPr>
          <w:rFonts w:ascii="Helvetica" w:hAnsi="Helvetica"/>
          <w:b/>
          <w:bCs/>
          <w:sz w:val="52"/>
          <w:szCs w:val="52"/>
        </w:rPr>
        <w:t>Obligatory Assignment 3</w:t>
      </w:r>
    </w:p>
    <w:p w14:paraId="41F0A8F6" w14:textId="77777777" w:rsidR="001E3D51" w:rsidRPr="001E3D51" w:rsidRDefault="001E3D51" w:rsidP="001E3D51">
      <w:pPr>
        <w:pStyle w:val="Title"/>
        <w:jc w:val="center"/>
        <w:rPr>
          <w:rFonts w:ascii="Helvetica" w:hAnsi="Helvetica"/>
          <w:sz w:val="52"/>
          <w:szCs w:val="52"/>
        </w:rPr>
      </w:pPr>
    </w:p>
    <w:p w14:paraId="06A2B513" w14:textId="30B46C02" w:rsidR="001E3D51" w:rsidRDefault="001E3D51" w:rsidP="001E3D51">
      <w:pPr>
        <w:pStyle w:val="Author"/>
        <w:spacing w:line="360" w:lineRule="auto"/>
        <w:jc w:val="center"/>
      </w:pPr>
      <w:r>
        <w:t>Fall ‘23</w:t>
      </w:r>
    </w:p>
    <w:p w14:paraId="12B3119F" w14:textId="05401643" w:rsidR="001E3D51" w:rsidRPr="001E3D51" w:rsidRDefault="00EA19DA" w:rsidP="001E3D51">
      <w:pPr>
        <w:pStyle w:val="Author"/>
        <w:spacing w:line="360" w:lineRule="auto"/>
        <w:jc w:val="center"/>
      </w:pPr>
      <w:r w:rsidRPr="001E3D51">
        <w:t>Odin Bjerke</w:t>
      </w:r>
    </w:p>
    <w:p w14:paraId="75D8FAE8" w14:textId="7353F181" w:rsidR="001E3D51" w:rsidRDefault="00000000" w:rsidP="00441C6C">
      <w:pPr>
        <w:pStyle w:val="Author"/>
        <w:spacing w:line="360" w:lineRule="auto"/>
        <w:jc w:val="center"/>
        <w:rPr>
          <w:b/>
          <w:bCs/>
          <w:sz w:val="36"/>
          <w:szCs w:val="36"/>
        </w:rPr>
      </w:pPr>
      <w:hyperlink r:id="rId8" w:history="1">
        <w:r w:rsidR="001E3D51" w:rsidRPr="0021200E">
          <w:rPr>
            <w:rStyle w:val="Hyperlink"/>
          </w:rPr>
          <w:t>obj021@uit.no</w:t>
        </w:r>
      </w:hyperlink>
    </w:p>
    <w:p w14:paraId="1E251FC3" w14:textId="77777777" w:rsidR="00441C6C" w:rsidRDefault="00441C6C" w:rsidP="00441C6C">
      <w:pPr>
        <w:pStyle w:val="Heading1"/>
        <w:spacing w:line="276" w:lineRule="auto"/>
        <w:rPr>
          <w:rFonts w:ascii="Helvetica" w:hAnsi="Helvetica"/>
          <w:b/>
          <w:bCs/>
          <w:sz w:val="32"/>
        </w:rPr>
      </w:pPr>
    </w:p>
    <w:p w14:paraId="6F547A6D" w14:textId="53A5E3E8" w:rsidR="00F251B2" w:rsidRPr="00441C6C" w:rsidRDefault="00255DCB" w:rsidP="00441C6C">
      <w:pPr>
        <w:pStyle w:val="Heading1"/>
        <w:spacing w:line="276" w:lineRule="auto"/>
        <w:rPr>
          <w:rFonts w:ascii="Helvetica" w:hAnsi="Helvetica"/>
          <w:b/>
          <w:bCs/>
          <w:sz w:val="32"/>
        </w:rPr>
      </w:pPr>
      <w:r w:rsidRPr="00441C6C">
        <w:rPr>
          <w:rFonts w:ascii="Helvetica" w:hAnsi="Helvetica"/>
          <w:b/>
          <w:bCs/>
          <w:sz w:val="32"/>
        </w:rPr>
        <w:t>Introduction</w:t>
      </w:r>
    </w:p>
    <w:p w14:paraId="47A5FECE" w14:textId="401DE65B" w:rsidR="00417EEF" w:rsidRDefault="001314AC" w:rsidP="00441C6C">
      <w:pPr>
        <w:pStyle w:val="ListBullet"/>
        <w:numPr>
          <w:ilvl w:val="0"/>
          <w:numId w:val="0"/>
        </w:numPr>
        <w:spacing w:line="276" w:lineRule="auto"/>
        <w:rPr>
          <w:szCs w:val="21"/>
        </w:rPr>
      </w:pPr>
      <w:r>
        <w:rPr>
          <w:szCs w:val="21"/>
        </w:rPr>
        <w:t xml:space="preserve">This report will cover central design choices, implementations and </w:t>
      </w:r>
      <w:r w:rsidR="009503DB">
        <w:rPr>
          <w:szCs w:val="21"/>
        </w:rPr>
        <w:t xml:space="preserve">findings </w:t>
      </w:r>
      <w:r>
        <w:rPr>
          <w:szCs w:val="21"/>
        </w:rPr>
        <w:t xml:space="preserve">made </w:t>
      </w:r>
      <w:r w:rsidR="009503DB">
        <w:rPr>
          <w:szCs w:val="21"/>
        </w:rPr>
        <w:t xml:space="preserve">during the development of an Amiga-style game, built in Python </w:t>
      </w:r>
      <w:r w:rsidR="005F1533">
        <w:rPr>
          <w:szCs w:val="21"/>
        </w:rPr>
        <w:t>using</w:t>
      </w:r>
      <w:r w:rsidR="009503DB">
        <w:rPr>
          <w:szCs w:val="21"/>
        </w:rPr>
        <w:t xml:space="preserve"> the open source Pygame library.</w:t>
      </w:r>
    </w:p>
    <w:p w14:paraId="687D9434" w14:textId="18C4F052" w:rsidR="00417EEF" w:rsidRDefault="00E7045D" w:rsidP="00441C6C">
      <w:pPr>
        <w:pStyle w:val="ListBullet"/>
        <w:numPr>
          <w:ilvl w:val="0"/>
          <w:numId w:val="0"/>
        </w:numPr>
        <w:spacing w:line="276" w:lineRule="auto"/>
        <w:rPr>
          <w:szCs w:val="21"/>
        </w:rPr>
      </w:pPr>
      <w:r>
        <w:rPr>
          <w:szCs w:val="21"/>
        </w:rPr>
        <w:t>As a precursor, this document is written under the assumption the reader has a fundamental understand of both Python and the Pygame library.</w:t>
      </w:r>
    </w:p>
    <w:p w14:paraId="33D9E630" w14:textId="77777777" w:rsidR="00417EEF" w:rsidRDefault="00417EEF" w:rsidP="00441C6C">
      <w:pPr>
        <w:pStyle w:val="ListBullet"/>
        <w:numPr>
          <w:ilvl w:val="0"/>
          <w:numId w:val="0"/>
        </w:numPr>
        <w:spacing w:line="276" w:lineRule="auto"/>
        <w:rPr>
          <w:szCs w:val="21"/>
        </w:rPr>
      </w:pPr>
    </w:p>
    <w:p w14:paraId="2BC6CAF0" w14:textId="046415A9" w:rsidR="00441C6C" w:rsidRPr="004F5E5F" w:rsidRDefault="00441C6C" w:rsidP="00441C6C">
      <w:pPr>
        <w:pStyle w:val="Heading1"/>
        <w:spacing w:line="276" w:lineRule="auto"/>
        <w:rPr>
          <w:rFonts w:ascii="Helvetica" w:hAnsi="Helvetica"/>
          <w:b/>
          <w:bCs/>
          <w:sz w:val="32"/>
        </w:rPr>
      </w:pPr>
      <w:r w:rsidRPr="004F5E5F">
        <w:rPr>
          <w:rFonts w:ascii="Helvetica" w:hAnsi="Helvetica"/>
          <w:b/>
          <w:bCs/>
          <w:sz w:val="32"/>
        </w:rPr>
        <w:t>Technical Background</w:t>
      </w:r>
    </w:p>
    <w:p w14:paraId="242BAB53" w14:textId="15AF4E88" w:rsidR="004F5E5F" w:rsidRDefault="006A171F" w:rsidP="00D26529">
      <w:pPr>
        <w:pStyle w:val="ListBullet"/>
        <w:numPr>
          <w:ilvl w:val="0"/>
          <w:numId w:val="0"/>
        </w:numPr>
        <w:spacing w:line="276" w:lineRule="auto"/>
        <w:rPr>
          <w:szCs w:val="21"/>
        </w:rPr>
      </w:pPr>
      <w:r>
        <w:rPr>
          <w:szCs w:val="21"/>
        </w:rPr>
        <w:t xml:space="preserve">Prior to diving into specific topics related to the application at hand, this section will cover some relevant technical topics on </w:t>
      </w:r>
      <w:r w:rsidR="00D26529">
        <w:rPr>
          <w:szCs w:val="21"/>
        </w:rPr>
        <w:t>an</w:t>
      </w:r>
      <w:r>
        <w:rPr>
          <w:szCs w:val="21"/>
        </w:rPr>
        <w:t xml:space="preserve"> abstract basis.</w:t>
      </w:r>
    </w:p>
    <w:p w14:paraId="02B02069" w14:textId="4687E538" w:rsidR="006A7128" w:rsidRDefault="00D26529" w:rsidP="00D26529">
      <w:pPr>
        <w:pStyle w:val="ListBullet"/>
        <w:numPr>
          <w:ilvl w:val="0"/>
          <w:numId w:val="0"/>
        </w:numPr>
        <w:spacing w:line="276" w:lineRule="auto"/>
        <w:rPr>
          <w:szCs w:val="21"/>
        </w:rPr>
      </w:pPr>
      <w:r w:rsidRPr="009E1756">
        <w:rPr>
          <w:b/>
          <w:bCs/>
          <w:szCs w:val="21"/>
        </w:rPr>
        <w:t xml:space="preserve">Simple </w:t>
      </w:r>
      <w:proofErr w:type="spellStart"/>
      <w:r w:rsidRPr="009E1756">
        <w:rPr>
          <w:b/>
          <w:bCs/>
          <w:szCs w:val="21"/>
        </w:rPr>
        <w:t>DirectMedia</w:t>
      </w:r>
      <w:proofErr w:type="spellEnd"/>
      <w:r w:rsidRPr="009E1756">
        <w:rPr>
          <w:b/>
          <w:bCs/>
          <w:szCs w:val="21"/>
        </w:rPr>
        <w:t xml:space="preserve"> Laye</w:t>
      </w:r>
      <w:r w:rsidR="009E1756">
        <w:rPr>
          <w:b/>
          <w:bCs/>
          <w:szCs w:val="21"/>
        </w:rPr>
        <w:t>r</w:t>
      </w:r>
      <w:r>
        <w:rPr>
          <w:szCs w:val="21"/>
        </w:rPr>
        <w:t>, better known as SDL, is a</w:t>
      </w:r>
      <w:r w:rsidR="00FF2473">
        <w:rPr>
          <w:szCs w:val="21"/>
        </w:rPr>
        <w:t xml:space="preserve"> </w:t>
      </w:r>
      <w:r w:rsidR="008E6C91">
        <w:rPr>
          <w:szCs w:val="21"/>
        </w:rPr>
        <w:t xml:space="preserve">development </w:t>
      </w:r>
      <w:r>
        <w:rPr>
          <w:szCs w:val="21"/>
        </w:rPr>
        <w:t>library</w:t>
      </w:r>
      <w:r w:rsidR="00FF2473">
        <w:rPr>
          <w:szCs w:val="21"/>
        </w:rPr>
        <w:t xml:space="preserve"> designed to provide convenient, </w:t>
      </w:r>
      <w:r w:rsidR="008E6C91">
        <w:rPr>
          <w:szCs w:val="21"/>
        </w:rPr>
        <w:t>low-level</w:t>
      </w:r>
      <w:r w:rsidR="00FF2473">
        <w:rPr>
          <w:szCs w:val="21"/>
        </w:rPr>
        <w:t xml:space="preserve"> access to a </w:t>
      </w:r>
      <w:r w:rsidR="008E6C91">
        <w:rPr>
          <w:szCs w:val="21"/>
        </w:rPr>
        <w:t>computer’s</w:t>
      </w:r>
      <w:r w:rsidR="00FF2473">
        <w:rPr>
          <w:szCs w:val="21"/>
        </w:rPr>
        <w:t xml:space="preserve"> analog</w:t>
      </w:r>
      <w:r w:rsidR="008E6C91">
        <w:rPr>
          <w:szCs w:val="21"/>
        </w:rPr>
        <w:t>ue</w:t>
      </w:r>
      <w:r w:rsidR="00FF2473">
        <w:rPr>
          <w:szCs w:val="21"/>
        </w:rPr>
        <w:t xml:space="preserve"> components</w:t>
      </w:r>
      <w:r w:rsidR="008E6C91">
        <w:rPr>
          <w:szCs w:val="21"/>
        </w:rPr>
        <w:t>. Examples of the libraries core features include registering key input, playing sound and applying pixels to a canvas displayed by the screen. The open-sourced library is written in C, and thus provides next to native cross-platform compatibility.</w:t>
      </w:r>
      <w:r w:rsidR="00CE1FD8">
        <w:rPr>
          <w:szCs w:val="21"/>
        </w:rPr>
        <w:t xml:space="preserve"> </w:t>
      </w:r>
    </w:p>
    <w:p w14:paraId="7B0E90BF" w14:textId="228487C4" w:rsidR="00702901" w:rsidRDefault="00B64F22" w:rsidP="00D26529">
      <w:pPr>
        <w:pStyle w:val="ListBullet"/>
        <w:numPr>
          <w:ilvl w:val="0"/>
          <w:numId w:val="0"/>
        </w:numPr>
        <w:spacing w:line="276" w:lineRule="auto"/>
        <w:rPr>
          <w:szCs w:val="21"/>
        </w:rPr>
      </w:pPr>
      <w:r>
        <w:rPr>
          <w:szCs w:val="21"/>
        </w:rPr>
        <w:t>Accessing</w:t>
      </w:r>
      <w:r w:rsidR="006A7128">
        <w:rPr>
          <w:szCs w:val="21"/>
        </w:rPr>
        <w:t xml:space="preserve"> SDL directly through high level languages such as Python, is not remotely convenient. </w:t>
      </w:r>
      <w:r w:rsidR="008B5201">
        <w:rPr>
          <w:szCs w:val="21"/>
        </w:rPr>
        <w:t>Python and SDL</w:t>
      </w:r>
      <w:r w:rsidR="003C28F9">
        <w:rPr>
          <w:szCs w:val="21"/>
        </w:rPr>
        <w:t xml:space="preserve"> do share a common attribute</w:t>
      </w:r>
      <w:r w:rsidR="008001A7">
        <w:rPr>
          <w:szCs w:val="21"/>
        </w:rPr>
        <w:t>, however</w:t>
      </w:r>
      <w:r w:rsidR="00CE73C5">
        <w:rPr>
          <w:szCs w:val="21"/>
        </w:rPr>
        <w:t>,</w:t>
      </w:r>
      <w:r w:rsidR="003C28F9">
        <w:rPr>
          <w:szCs w:val="21"/>
        </w:rPr>
        <w:t xml:space="preserve"> </w:t>
      </w:r>
      <w:r w:rsidR="00CE73C5">
        <w:rPr>
          <w:szCs w:val="21"/>
        </w:rPr>
        <w:t>a</w:t>
      </w:r>
      <w:r w:rsidR="008B5201">
        <w:rPr>
          <w:szCs w:val="21"/>
        </w:rPr>
        <w:t xml:space="preserve">s Python </w:t>
      </w:r>
      <w:r w:rsidR="00702901">
        <w:rPr>
          <w:szCs w:val="21"/>
        </w:rPr>
        <w:t>is also</w:t>
      </w:r>
      <w:r w:rsidR="008B5201">
        <w:rPr>
          <w:szCs w:val="21"/>
        </w:rPr>
        <w:t xml:space="preserve"> written almost exclusively in C. </w:t>
      </w:r>
    </w:p>
    <w:p w14:paraId="5A4006F1" w14:textId="67F9E97F" w:rsidR="009C3FCC" w:rsidRPr="00D26529" w:rsidRDefault="00FB4984" w:rsidP="00D26529">
      <w:pPr>
        <w:pStyle w:val="ListBullet"/>
        <w:numPr>
          <w:ilvl w:val="0"/>
          <w:numId w:val="0"/>
        </w:numPr>
        <w:spacing w:line="276" w:lineRule="auto"/>
        <w:rPr>
          <w:szCs w:val="21"/>
        </w:rPr>
      </w:pPr>
      <w:r w:rsidRPr="009E1756">
        <w:rPr>
          <w:b/>
          <w:bCs/>
          <w:szCs w:val="21"/>
        </w:rPr>
        <w:t>Pygame</w:t>
      </w:r>
      <w:r>
        <w:rPr>
          <w:szCs w:val="21"/>
        </w:rPr>
        <w:t xml:space="preserve"> solves this issue of convenience by providing easily accessed SDL features through Python, as well as providing a considerable number of built-in classes and methods in the process.</w:t>
      </w:r>
      <w:r w:rsidR="009C3FCC">
        <w:rPr>
          <w:szCs w:val="21"/>
        </w:rPr>
        <w:t xml:space="preserve"> Directly written on top of SDL2, Pygame has tolerable performance, and more importantly provides convenience to the degree that it is a typical choice for teaching programming to children. The Pygame documentation is also a rarely found combination of extensive and comprehensible. </w:t>
      </w:r>
    </w:p>
    <w:p w14:paraId="0D2972B5" w14:textId="7A169581" w:rsidR="009C3FCC" w:rsidRDefault="00441C6C" w:rsidP="004F5E5F">
      <w:pPr>
        <w:pStyle w:val="Heading1"/>
        <w:spacing w:line="276" w:lineRule="auto"/>
        <w:rPr>
          <w:rFonts w:ascii="Helvetica" w:hAnsi="Helvetica"/>
          <w:b/>
          <w:bCs/>
          <w:sz w:val="32"/>
        </w:rPr>
      </w:pPr>
      <w:r w:rsidRPr="004F5E5F">
        <w:rPr>
          <w:rFonts w:ascii="Helvetica" w:hAnsi="Helvetica"/>
          <w:b/>
          <w:bCs/>
          <w:sz w:val="32"/>
        </w:rPr>
        <w:lastRenderedPageBreak/>
        <w:t>Design and Implementation</w:t>
      </w:r>
    </w:p>
    <w:p w14:paraId="276FD3FF" w14:textId="77777777" w:rsidR="00FF2278" w:rsidRDefault="009C3FCC" w:rsidP="00FF2278">
      <w:r>
        <w:t xml:space="preserve">The main </w:t>
      </w:r>
      <w:r w:rsidR="0020197C">
        <w:t>philosophy</w:t>
      </w:r>
      <w:r>
        <w:t xml:space="preserve"> throughout </w:t>
      </w:r>
      <w:r w:rsidR="0020197C">
        <w:t xml:space="preserve">implementation </w:t>
      </w:r>
      <w:r>
        <w:t>was simple enough</w:t>
      </w:r>
      <w:r w:rsidR="00FF2278">
        <w:t>, and can be described by the following ruleset:</w:t>
      </w:r>
    </w:p>
    <w:p w14:paraId="485E7C9F" w14:textId="5B66C41F" w:rsidR="0013400C" w:rsidRDefault="00BD3857" w:rsidP="00FF2278">
      <w:pPr>
        <w:pStyle w:val="ListParagraph"/>
        <w:numPr>
          <w:ilvl w:val="0"/>
          <w:numId w:val="24"/>
        </w:numPr>
      </w:pPr>
      <w:r>
        <w:t>I</w:t>
      </w:r>
      <w:r w:rsidR="009C3FCC">
        <w:t>solate responsibility of features across classes</w:t>
      </w:r>
      <w:r w:rsidR="0019707F">
        <w:t xml:space="preserve"> to the degree it is </w:t>
      </w:r>
      <w:r>
        <w:t>possible.</w:t>
      </w:r>
    </w:p>
    <w:p w14:paraId="5887DD16" w14:textId="334FB41B" w:rsidR="00BD3857" w:rsidRDefault="00BD3857" w:rsidP="009C3065">
      <w:pPr>
        <w:pStyle w:val="ListParagraph"/>
        <w:numPr>
          <w:ilvl w:val="0"/>
          <w:numId w:val="24"/>
        </w:numPr>
      </w:pPr>
      <w:r>
        <w:t>Rather than modifying a class</w:t>
      </w:r>
      <w:r w:rsidR="0005284F">
        <w:t xml:space="preserve"> to add more features</w:t>
      </w:r>
      <w:r>
        <w:t>, extend it.</w:t>
      </w:r>
    </w:p>
    <w:p w14:paraId="52817440" w14:textId="0B2A75AB" w:rsidR="002D439F" w:rsidRDefault="00BD3857" w:rsidP="00775721">
      <w:pPr>
        <w:pStyle w:val="ListParagraph"/>
        <w:numPr>
          <w:ilvl w:val="0"/>
          <w:numId w:val="24"/>
        </w:numPr>
      </w:pPr>
      <w:r>
        <w:t xml:space="preserve">If </w:t>
      </w:r>
      <w:r w:rsidRPr="00BD3857">
        <w:t>feasible</w:t>
      </w:r>
      <w:r>
        <w:t xml:space="preserve">, write classes and methods that can be </w:t>
      </w:r>
      <w:r w:rsidR="002755FA">
        <w:t xml:space="preserve">repurposed, or </w:t>
      </w:r>
      <w:r>
        <w:t>reused through inheritance</w:t>
      </w:r>
      <w:r w:rsidR="00B43B14">
        <w:t>.</w:t>
      </w:r>
    </w:p>
    <w:p w14:paraId="0FAE680B" w14:textId="77777777" w:rsidR="002D439F" w:rsidRDefault="002D439F" w:rsidP="002D439F"/>
    <w:p w14:paraId="26254620" w14:textId="3CA5E8DC" w:rsidR="0013400C" w:rsidRDefault="00946D73" w:rsidP="00F97660">
      <w:pPr>
        <w:pStyle w:val="ListParagraph"/>
        <w:ind w:left="57"/>
      </w:pPr>
      <w:r>
        <w:t>The</w:t>
      </w:r>
      <w:r w:rsidR="0013400C">
        <w:t xml:space="preserve"> following table </w:t>
      </w:r>
      <w:r>
        <w:t>is meant as a general overview of key classes, as well as their purpose and associated areas of responsibility.</w:t>
      </w:r>
      <w:r w:rsidR="000167AA">
        <w:t xml:space="preserve"> This table </w:t>
      </w:r>
      <w:r w:rsidR="00263B73">
        <w:t>mainly</w:t>
      </w:r>
      <w:r w:rsidR="000167AA">
        <w:t xml:space="preserve"> </w:t>
      </w:r>
      <w:r w:rsidR="0029362B">
        <w:t>covers</w:t>
      </w:r>
      <w:r w:rsidR="000167AA">
        <w:t xml:space="preserve"> classes who have responsibilities over other objects</w:t>
      </w:r>
      <w:r w:rsidR="00AA2E8F">
        <w:t>.</w:t>
      </w:r>
      <w:r w:rsidR="009C3065">
        <w:t xml:space="preserve"> </w:t>
      </w:r>
      <w:r w:rsidR="00F97660">
        <w:tab/>
      </w:r>
      <w:r w:rsidR="009C3065">
        <w:t xml:space="preserve">In the table, I define </w:t>
      </w:r>
      <w:r w:rsidR="00816DE7">
        <w:t>‘</w:t>
      </w:r>
      <w:r w:rsidR="009C3065">
        <w:t>children</w:t>
      </w:r>
      <w:r w:rsidR="00816DE7">
        <w:t>’</w:t>
      </w:r>
      <w:r w:rsidR="009C3065">
        <w:t xml:space="preserve"> as </w:t>
      </w:r>
      <w:r w:rsidR="002D439F">
        <w:t>other key</w:t>
      </w:r>
      <w:r w:rsidR="009C3065">
        <w:t xml:space="preserve"> objects </w:t>
      </w:r>
      <w:r w:rsidR="002D439F">
        <w:t>that are directly</w:t>
      </w:r>
      <w:r w:rsidR="009C3065">
        <w:t xml:space="preserve"> controlled and/or created by the class</w:t>
      </w:r>
      <w:r w:rsidR="004165C3">
        <w:t xml:space="preserve">, not including </w:t>
      </w:r>
      <w:r w:rsidR="00B21B1F">
        <w:t>any</w:t>
      </w:r>
      <w:r w:rsidR="002D439F">
        <w:t xml:space="preserve"> potential</w:t>
      </w:r>
      <w:r w:rsidR="00B21B1F">
        <w:t xml:space="preserve"> </w:t>
      </w:r>
      <w:r w:rsidR="00816DE7">
        <w:t>‘</w:t>
      </w:r>
      <w:r w:rsidR="00B21B1F">
        <w:t>further</w:t>
      </w:r>
      <w:r w:rsidR="00816DE7">
        <w:t>’</w:t>
      </w:r>
      <w:r w:rsidR="00B21B1F">
        <w:t xml:space="preserve"> successors of those children.</w:t>
      </w:r>
      <w:r w:rsidR="002F02B8">
        <w:t xml:space="preserve"> I believe this table provides a better overview of the program logic than an enormous class diagram.</w:t>
      </w:r>
    </w:p>
    <w:p w14:paraId="54BA1A48" w14:textId="77777777" w:rsidR="002D439F" w:rsidRDefault="002D439F" w:rsidP="009C3065">
      <w:pPr>
        <w:pStyle w:val="ListParagraph"/>
        <w:ind w:left="57"/>
      </w:pPr>
    </w:p>
    <w:tbl>
      <w:tblPr>
        <w:tblStyle w:val="ReportTable"/>
        <w:tblW w:w="8647" w:type="dxa"/>
        <w:jc w:val="center"/>
        <w:tblLook w:val="04A0" w:firstRow="1" w:lastRow="0" w:firstColumn="1" w:lastColumn="0" w:noHBand="0" w:noVBand="1"/>
      </w:tblPr>
      <w:tblGrid>
        <w:gridCol w:w="2694"/>
        <w:gridCol w:w="3119"/>
        <w:gridCol w:w="2834"/>
      </w:tblGrid>
      <w:tr w:rsidR="004E2643" w14:paraId="0BBB42E1" w14:textId="1209538B" w:rsidTr="00BC3A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4136EC7" w14:textId="633C2003" w:rsidR="004E2643" w:rsidRPr="00BC3A25" w:rsidRDefault="004E2643" w:rsidP="00263B73">
            <w:pPr>
              <w:jc w:val="left"/>
              <w:rPr>
                <w:rFonts w:ascii="JetBrains Mono Thin" w:hAnsi="JetBrains Mono Thin" w:cs="JetBrains Mono Thin"/>
                <w:bCs/>
                <w:sz w:val="15"/>
                <w:szCs w:val="15"/>
              </w:rPr>
            </w:pPr>
            <w:r w:rsidRPr="00BC3A25">
              <w:rPr>
                <w:rFonts w:ascii="JetBrains Mono Thin" w:hAnsi="JetBrains Mono Thin" w:cs="JetBrains Mono Thin"/>
                <w:bCs/>
                <w:sz w:val="15"/>
                <w:szCs w:val="15"/>
              </w:rPr>
              <w:t>Class | Category of class</w:t>
            </w:r>
          </w:p>
        </w:tc>
        <w:tc>
          <w:tcPr>
            <w:tcW w:w="3119" w:type="dxa"/>
            <w:vAlign w:val="center"/>
          </w:tcPr>
          <w:p w14:paraId="288DBB3C" w14:textId="61C125A3" w:rsidR="004E2643" w:rsidRPr="00BC3A25" w:rsidRDefault="004E2643" w:rsidP="00263B73">
            <w:pPr>
              <w:ind w:left="0"/>
              <w:cnfStyle w:val="100000000000" w:firstRow="1" w:lastRow="0" w:firstColumn="0" w:lastColumn="0" w:oddVBand="0" w:evenVBand="0" w:oddHBand="0" w:evenHBand="0" w:firstRowFirstColumn="0" w:firstRowLastColumn="0" w:lastRowFirstColumn="0" w:lastRowLastColumn="0"/>
              <w:rPr>
                <w:rFonts w:ascii="JetBrains Mono Thin" w:hAnsi="JetBrains Mono Thin" w:cs="JetBrains Mono Thin"/>
                <w:b/>
                <w:bCs/>
                <w:sz w:val="15"/>
                <w:szCs w:val="15"/>
              </w:rPr>
            </w:pPr>
            <w:r w:rsidRPr="00BC3A25">
              <w:rPr>
                <w:rFonts w:ascii="JetBrains Mono Thin" w:hAnsi="JetBrains Mono Thin" w:cs="JetBrains Mono Thin"/>
                <w:b/>
                <w:bCs/>
                <w:sz w:val="15"/>
                <w:szCs w:val="15"/>
              </w:rPr>
              <w:t>Core Responsibilities</w:t>
            </w:r>
          </w:p>
        </w:tc>
        <w:tc>
          <w:tcPr>
            <w:tcW w:w="2834" w:type="dxa"/>
            <w:vAlign w:val="center"/>
          </w:tcPr>
          <w:p w14:paraId="4892A0B8" w14:textId="1DC4775C" w:rsidR="004E2643" w:rsidRPr="00BC3A25" w:rsidRDefault="004E2643" w:rsidP="00263B73">
            <w:pPr>
              <w:ind w:left="0"/>
              <w:cnfStyle w:val="100000000000" w:firstRow="1" w:lastRow="0" w:firstColumn="0" w:lastColumn="0" w:oddVBand="0" w:evenVBand="0" w:oddHBand="0" w:evenHBand="0" w:firstRowFirstColumn="0" w:firstRowLastColumn="0" w:lastRowFirstColumn="0" w:lastRowLastColumn="0"/>
              <w:rPr>
                <w:rFonts w:ascii="JetBrains Mono Thin" w:hAnsi="JetBrains Mono Thin" w:cs="JetBrains Mono Thin"/>
                <w:b/>
                <w:bCs/>
                <w:sz w:val="15"/>
                <w:szCs w:val="15"/>
              </w:rPr>
            </w:pPr>
            <w:r w:rsidRPr="00BC3A25">
              <w:rPr>
                <w:rFonts w:ascii="JetBrains Mono Thin" w:hAnsi="JetBrains Mono Thin" w:cs="JetBrains Mono Thin"/>
                <w:b/>
                <w:bCs/>
                <w:sz w:val="15"/>
                <w:szCs w:val="15"/>
              </w:rPr>
              <w:t>Children</w:t>
            </w:r>
          </w:p>
        </w:tc>
      </w:tr>
      <w:tr w:rsidR="004E2643" w14:paraId="3539BFB0" w14:textId="6BDD7747" w:rsidTr="00BC3A25">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A017733" w14:textId="1916FF73" w:rsidR="004E2643" w:rsidRPr="00BC3A25" w:rsidRDefault="004E2643" w:rsidP="00263B73">
            <w:pPr>
              <w:jc w:val="left"/>
              <w:rPr>
                <w:rFonts w:ascii="JetBrains Mono Thin" w:hAnsi="JetBrains Mono Thin" w:cs="JetBrains Mono Thin"/>
                <w:bCs/>
                <w:i/>
                <w:iCs/>
                <w:sz w:val="16"/>
                <w:szCs w:val="16"/>
              </w:rPr>
            </w:pPr>
            <w:r w:rsidRPr="00BC3A25">
              <w:rPr>
                <w:rFonts w:ascii="JetBrains Mono Thin" w:hAnsi="JetBrains Mono Thin" w:cs="JetBrains Mono Thin"/>
                <w:bCs/>
                <w:i/>
                <w:iCs/>
                <w:sz w:val="16"/>
                <w:szCs w:val="16"/>
              </w:rPr>
              <w:t>App</w:t>
            </w:r>
          </w:p>
        </w:tc>
        <w:tc>
          <w:tcPr>
            <w:tcW w:w="3119" w:type="dxa"/>
            <w:vAlign w:val="center"/>
          </w:tcPr>
          <w:p w14:paraId="46526555" w14:textId="2FDE6D11" w:rsidR="004E2643" w:rsidRDefault="004E2643" w:rsidP="009C3065">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sidRPr="009C3065">
              <w:rPr>
                <w:rFonts w:ascii="JetBrains Mono Thin" w:hAnsi="JetBrains Mono Thin" w:cs="JetBrains Mono Thin"/>
                <w:sz w:val="13"/>
                <w:szCs w:val="13"/>
              </w:rPr>
              <w:t>*</w:t>
            </w:r>
            <w:r>
              <w:rPr>
                <w:rFonts w:ascii="JetBrains Mono Thin" w:hAnsi="JetBrains Mono Thin" w:cs="JetBrains Mono Thin"/>
                <w:sz w:val="13"/>
                <w:szCs w:val="13"/>
              </w:rPr>
              <w:t xml:space="preserve"> General Initialization</w:t>
            </w:r>
          </w:p>
          <w:p w14:paraId="0CABD025" w14:textId="0EF005F2" w:rsidR="004E2643" w:rsidRDefault="004E2643" w:rsidP="009C3065">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Root Game Loop</w:t>
            </w:r>
          </w:p>
          <w:p w14:paraId="0F7E2B7C" w14:textId="77777777" w:rsidR="004E2643" w:rsidRDefault="004E2643" w:rsidP="009C3065">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Menu</w:t>
            </w:r>
          </w:p>
          <w:p w14:paraId="1546A19E" w14:textId="11D7AD3C" w:rsidR="004E2643" w:rsidRPr="009C3065" w:rsidRDefault="004E2643" w:rsidP="009C3065">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Cleaning up memory</w:t>
            </w:r>
          </w:p>
        </w:tc>
        <w:tc>
          <w:tcPr>
            <w:tcW w:w="2834" w:type="dxa"/>
            <w:vAlign w:val="center"/>
          </w:tcPr>
          <w:p w14:paraId="2130AFAD" w14:textId="7703204C"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Window</w:t>
            </w:r>
          </w:p>
          <w:p w14:paraId="4A999A2E" w14:textId="4A8F0C4D"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Timer</w:t>
            </w:r>
          </w:p>
          <w:p w14:paraId="449313B6" w14:textId="77777777"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Map</w:t>
            </w:r>
          </w:p>
          <w:p w14:paraId="169C0A8A" w14:textId="30CFA2E7" w:rsidR="004E2643" w:rsidRPr="000167AA"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Menu Containers</w:t>
            </w:r>
          </w:p>
        </w:tc>
      </w:tr>
      <w:tr w:rsidR="004E2643" w14:paraId="606CB06E" w14:textId="6E03C20A" w:rsidTr="00BC3A25">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037B9177" w14:textId="69F9EA96" w:rsidR="004E2643" w:rsidRPr="00BC3A25" w:rsidRDefault="004E2643" w:rsidP="00263B73">
            <w:pPr>
              <w:jc w:val="left"/>
              <w:rPr>
                <w:rFonts w:ascii="JetBrains Mono Thin" w:hAnsi="JetBrains Mono Thin" w:cs="JetBrains Mono Thin"/>
                <w:bCs/>
                <w:i/>
                <w:iCs/>
                <w:sz w:val="16"/>
                <w:szCs w:val="16"/>
              </w:rPr>
            </w:pPr>
            <w:r w:rsidRPr="00BC3A25">
              <w:rPr>
                <w:rFonts w:ascii="JetBrains Mono Thin" w:hAnsi="JetBrains Mono Thin" w:cs="JetBrains Mono Thin"/>
                <w:bCs/>
                <w:i/>
                <w:iCs/>
                <w:sz w:val="16"/>
                <w:szCs w:val="16"/>
              </w:rPr>
              <w:t>Container(s)</w:t>
            </w:r>
          </w:p>
        </w:tc>
        <w:tc>
          <w:tcPr>
            <w:tcW w:w="3119" w:type="dxa"/>
            <w:vAlign w:val="center"/>
          </w:tcPr>
          <w:p w14:paraId="177C93E4" w14:textId="7F1FC786" w:rsidR="004E2643" w:rsidRDefault="004E2643" w:rsidP="009C3065">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Positioning, updating</w:t>
            </w:r>
          </w:p>
          <w:p w14:paraId="3688437E" w14:textId="472AADFF" w:rsidR="004E2643" w:rsidRPr="009C3065" w:rsidRDefault="004E2643" w:rsidP="009C3065">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and drawing UI objects</w:t>
            </w:r>
          </w:p>
        </w:tc>
        <w:tc>
          <w:tcPr>
            <w:tcW w:w="2834" w:type="dxa"/>
            <w:vAlign w:val="center"/>
          </w:tcPr>
          <w:p w14:paraId="555F4008" w14:textId="5B29B66D" w:rsidR="004E2643" w:rsidRPr="000167AA"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Buttons, text, bars and/or other containers</w:t>
            </w:r>
          </w:p>
        </w:tc>
      </w:tr>
      <w:tr w:rsidR="004E2643" w14:paraId="19A4C4EA" w14:textId="789599CC" w:rsidTr="00BC3A25">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4B95336" w14:textId="148CDE0A" w:rsidR="004E2643" w:rsidRPr="00BC3A25" w:rsidRDefault="004E2643" w:rsidP="00263B73">
            <w:pPr>
              <w:jc w:val="left"/>
              <w:rPr>
                <w:rFonts w:ascii="JetBrains Mono Thin" w:hAnsi="JetBrains Mono Thin" w:cs="JetBrains Mono Thin"/>
                <w:bCs/>
                <w:i/>
                <w:iCs/>
                <w:sz w:val="16"/>
                <w:szCs w:val="16"/>
              </w:rPr>
            </w:pPr>
            <w:r w:rsidRPr="00BC3A25">
              <w:rPr>
                <w:rFonts w:ascii="JetBrains Mono Thin" w:hAnsi="JetBrains Mono Thin" w:cs="JetBrains Mono Thin"/>
                <w:bCs/>
                <w:i/>
                <w:iCs/>
                <w:sz w:val="16"/>
                <w:szCs w:val="16"/>
              </w:rPr>
              <w:t>Window</w:t>
            </w:r>
          </w:p>
        </w:tc>
        <w:tc>
          <w:tcPr>
            <w:tcW w:w="3119" w:type="dxa"/>
            <w:vAlign w:val="center"/>
          </w:tcPr>
          <w:p w14:paraId="34C880BE" w14:textId="77777777" w:rsidR="004E2643" w:rsidRDefault="004E2643" w:rsidP="00C00E8D">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Setting up the core surface</w:t>
            </w:r>
          </w:p>
          <w:p w14:paraId="084F5FBB" w14:textId="77777777" w:rsidR="004E2643" w:rsidRDefault="004E2643" w:rsidP="00C00E8D">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Distribution of subsurface</w:t>
            </w:r>
          </w:p>
          <w:p w14:paraId="14BA2400" w14:textId="1F8C3932" w:rsidR="004E2643" w:rsidRPr="000167AA" w:rsidRDefault="004E2643" w:rsidP="00C00E8D">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area</w:t>
            </w:r>
          </w:p>
        </w:tc>
        <w:tc>
          <w:tcPr>
            <w:tcW w:w="2834" w:type="dxa"/>
            <w:vAlign w:val="center"/>
          </w:tcPr>
          <w:p w14:paraId="20907BFD" w14:textId="7A751B78" w:rsidR="004E2643" w:rsidRPr="000167AA"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Map Subsurface</w:t>
            </w:r>
          </w:p>
        </w:tc>
      </w:tr>
      <w:tr w:rsidR="004E2643" w14:paraId="0FBC43F6" w14:textId="37C69C9A" w:rsidTr="00BC3A25">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61231375" w14:textId="78A954A0" w:rsidR="004E2643" w:rsidRPr="00BC3A25" w:rsidRDefault="004E2643" w:rsidP="00263B73">
            <w:pPr>
              <w:jc w:val="left"/>
              <w:rPr>
                <w:rFonts w:ascii="JetBrains Mono Thin" w:hAnsi="JetBrains Mono Thin" w:cs="JetBrains Mono Thin"/>
                <w:bCs/>
                <w:i/>
                <w:iCs/>
                <w:sz w:val="16"/>
                <w:szCs w:val="16"/>
              </w:rPr>
            </w:pPr>
            <w:r w:rsidRPr="00BC3A25">
              <w:rPr>
                <w:rFonts w:ascii="JetBrains Mono Thin" w:hAnsi="JetBrains Mono Thin" w:cs="JetBrains Mono Thin"/>
                <w:bCs/>
                <w:i/>
                <w:iCs/>
                <w:sz w:val="16"/>
                <w:szCs w:val="16"/>
              </w:rPr>
              <w:t>Timer</w:t>
            </w:r>
          </w:p>
        </w:tc>
        <w:tc>
          <w:tcPr>
            <w:tcW w:w="3119" w:type="dxa"/>
            <w:vAlign w:val="center"/>
          </w:tcPr>
          <w:p w14:paraId="0CCEF20E" w14:textId="77777777"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Tracking of time</w:t>
            </w:r>
          </w:p>
          <w:p w14:paraId="3BAD6C68" w14:textId="77777777"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Ticking Pygame clock</w:t>
            </w:r>
          </w:p>
          <w:p w14:paraId="72236D9D" w14:textId="509AE61B"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Custom / timed events</w:t>
            </w:r>
          </w:p>
          <w:p w14:paraId="19AE502A" w14:textId="2343A1C5" w:rsidR="004E2643" w:rsidRPr="000167AA"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Global, Timer-related UI</w:t>
            </w:r>
          </w:p>
        </w:tc>
        <w:tc>
          <w:tcPr>
            <w:tcW w:w="2834" w:type="dxa"/>
            <w:vAlign w:val="center"/>
          </w:tcPr>
          <w:p w14:paraId="6AB28A42" w14:textId="4851A556"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Time Segments</w:t>
            </w:r>
          </w:p>
          <w:p w14:paraId="05B24E1A" w14:textId="522E1F11" w:rsidR="004E2643" w:rsidRPr="000167AA"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Time UI Container</w:t>
            </w:r>
          </w:p>
        </w:tc>
      </w:tr>
      <w:tr w:rsidR="004E2643" w14:paraId="1FFB87D0" w14:textId="1A40BFB0" w:rsidTr="00BC3A25">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487FFE5" w14:textId="3657BA4B" w:rsidR="004E2643" w:rsidRPr="00BC3A25" w:rsidRDefault="004E2643" w:rsidP="00263B73">
            <w:pPr>
              <w:jc w:val="left"/>
              <w:rPr>
                <w:rFonts w:ascii="JetBrains Mono Thin" w:hAnsi="JetBrains Mono Thin" w:cs="JetBrains Mono Thin"/>
                <w:bCs/>
                <w:i/>
                <w:iCs/>
                <w:sz w:val="16"/>
                <w:szCs w:val="16"/>
              </w:rPr>
            </w:pPr>
            <w:r w:rsidRPr="00BC3A25">
              <w:rPr>
                <w:rFonts w:ascii="JetBrains Mono Thin" w:hAnsi="JetBrains Mono Thin" w:cs="JetBrains Mono Thin"/>
                <w:bCs/>
                <w:i/>
                <w:iCs/>
                <w:sz w:val="16"/>
                <w:szCs w:val="16"/>
              </w:rPr>
              <w:t>Map</w:t>
            </w:r>
          </w:p>
        </w:tc>
        <w:tc>
          <w:tcPr>
            <w:tcW w:w="3119" w:type="dxa"/>
            <w:vAlign w:val="center"/>
          </w:tcPr>
          <w:p w14:paraId="381C11DC" w14:textId="77777777"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Creation of sprites and UI objects directly related to the map surface</w:t>
            </w:r>
          </w:p>
          <w:p w14:paraId="4D7B58A8" w14:textId="77777777"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Collision checks</w:t>
            </w:r>
          </w:p>
          <w:p w14:paraId="3070D1A1" w14:textId="22EFF28C" w:rsidR="004E2643" w:rsidRPr="000167AA"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‘Inner’ loop</w:t>
            </w:r>
          </w:p>
        </w:tc>
        <w:tc>
          <w:tcPr>
            <w:tcW w:w="2834" w:type="dxa"/>
            <w:vAlign w:val="center"/>
          </w:tcPr>
          <w:p w14:paraId="7570C45A" w14:textId="77777777"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Player</w:t>
            </w:r>
          </w:p>
          <w:p w14:paraId="2B35AA81" w14:textId="77777777"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Blocks</w:t>
            </w:r>
          </w:p>
          <w:p w14:paraId="36434ADA" w14:textId="46B887C1" w:rsidR="004E2643"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Turrets</w:t>
            </w:r>
          </w:p>
          <w:p w14:paraId="3293C57B" w14:textId="4F081E40" w:rsidR="004E2643" w:rsidRPr="000167AA"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Status Bar Container</w:t>
            </w:r>
          </w:p>
        </w:tc>
      </w:tr>
      <w:tr w:rsidR="004E2643" w14:paraId="4CFB6D33" w14:textId="77777777" w:rsidTr="00BC3A25">
        <w:trPr>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DABB42" w14:textId="504424FF" w:rsidR="004E2643" w:rsidRPr="00BC3A25" w:rsidRDefault="004E2643" w:rsidP="00C00E8D">
            <w:pPr>
              <w:jc w:val="left"/>
              <w:rPr>
                <w:rFonts w:ascii="JetBrains Mono Thin" w:hAnsi="JetBrains Mono Thin" w:cs="JetBrains Mono Thin"/>
                <w:bCs/>
                <w:i/>
                <w:iCs/>
                <w:sz w:val="16"/>
                <w:szCs w:val="16"/>
              </w:rPr>
            </w:pPr>
            <w:r w:rsidRPr="00BC3A25">
              <w:rPr>
                <w:rFonts w:ascii="JetBrains Mono Thin" w:hAnsi="JetBrains Mono Thin" w:cs="JetBrains Mono Thin"/>
                <w:bCs/>
                <w:i/>
                <w:iCs/>
                <w:sz w:val="16"/>
                <w:szCs w:val="16"/>
              </w:rPr>
              <w:t>Turret</w:t>
            </w:r>
          </w:p>
        </w:tc>
        <w:tc>
          <w:tcPr>
            <w:tcW w:w="3119" w:type="dxa"/>
            <w:vAlign w:val="center"/>
          </w:tcPr>
          <w:p w14:paraId="6F4EB548" w14:textId="71C9CC18" w:rsidR="004E2643" w:rsidRPr="000167AA" w:rsidRDefault="004E2643" w:rsidP="002D439F">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Creating and updating projectile spawners</w:t>
            </w:r>
          </w:p>
        </w:tc>
        <w:tc>
          <w:tcPr>
            <w:tcW w:w="2834" w:type="dxa"/>
            <w:vAlign w:val="center"/>
          </w:tcPr>
          <w:p w14:paraId="398D70FC" w14:textId="0A69F667" w:rsidR="004E2643" w:rsidRPr="000167AA" w:rsidRDefault="004E2643" w:rsidP="00F97660">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Projectile Spawner</w:t>
            </w:r>
          </w:p>
        </w:tc>
      </w:tr>
      <w:tr w:rsidR="004E2643" w14:paraId="0B42E0AB" w14:textId="77777777" w:rsidTr="00BC3A25">
        <w:trPr>
          <w:trHeight w:val="21"/>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E1F1F71" w14:textId="176FC715" w:rsidR="004E2643" w:rsidRPr="00BC3A25" w:rsidRDefault="004E2643" w:rsidP="00F97660">
            <w:pPr>
              <w:jc w:val="left"/>
              <w:rPr>
                <w:rFonts w:ascii="JetBrains Mono Thin" w:hAnsi="JetBrains Mono Thin" w:cs="JetBrains Mono Thin"/>
                <w:bCs/>
                <w:i/>
                <w:iCs/>
                <w:sz w:val="16"/>
                <w:szCs w:val="16"/>
              </w:rPr>
            </w:pPr>
            <w:r w:rsidRPr="00BC3A25">
              <w:rPr>
                <w:rFonts w:ascii="JetBrains Mono Thin" w:hAnsi="JetBrains Mono Thin" w:cs="JetBrains Mono Thin"/>
                <w:bCs/>
                <w:i/>
                <w:iCs/>
                <w:sz w:val="16"/>
                <w:szCs w:val="16"/>
              </w:rPr>
              <w:t>Projectile Spawner</w:t>
            </w:r>
          </w:p>
        </w:tc>
        <w:tc>
          <w:tcPr>
            <w:tcW w:w="3119" w:type="dxa"/>
            <w:vAlign w:val="center"/>
          </w:tcPr>
          <w:p w14:paraId="0B06266B" w14:textId="3F958670" w:rsidR="004E2643" w:rsidRDefault="004E2643" w:rsidP="004E2643">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When and where to fire a projectile</w:t>
            </w:r>
          </w:p>
        </w:tc>
        <w:tc>
          <w:tcPr>
            <w:tcW w:w="2834" w:type="dxa"/>
            <w:vAlign w:val="center"/>
          </w:tcPr>
          <w:p w14:paraId="05FC8DCC" w14:textId="114D24B6" w:rsidR="004E2643" w:rsidRPr="000167AA" w:rsidRDefault="004E2643" w:rsidP="004E2643">
            <w:pPr>
              <w:ind w:left="0"/>
              <w:cnfStyle w:val="000000000000" w:firstRow="0" w:lastRow="0" w:firstColumn="0" w:lastColumn="0" w:oddVBand="0" w:evenVBand="0" w:oddHBand="0" w:evenHBand="0" w:firstRowFirstColumn="0" w:firstRowLastColumn="0" w:lastRowFirstColumn="0" w:lastRowLastColumn="0"/>
              <w:rPr>
                <w:rFonts w:ascii="JetBrains Mono Thin" w:hAnsi="JetBrains Mono Thin" w:cs="JetBrains Mono Thin"/>
                <w:sz w:val="13"/>
                <w:szCs w:val="13"/>
              </w:rPr>
            </w:pPr>
            <w:r>
              <w:rPr>
                <w:rFonts w:ascii="JetBrains Mono Thin" w:hAnsi="JetBrains Mono Thin" w:cs="JetBrains Mono Thin"/>
                <w:sz w:val="13"/>
                <w:szCs w:val="13"/>
              </w:rPr>
              <w:t>* Projectiles</w:t>
            </w:r>
          </w:p>
        </w:tc>
      </w:tr>
    </w:tbl>
    <w:p w14:paraId="71289BE7" w14:textId="77777777" w:rsidR="004E2643" w:rsidRDefault="004E2643" w:rsidP="009C3FCC"/>
    <w:p w14:paraId="6943A284" w14:textId="77777777" w:rsidR="004E2643" w:rsidRDefault="004E2643" w:rsidP="009C3FCC"/>
    <w:p w14:paraId="3CC16927" w14:textId="6B860C91" w:rsidR="00717D1A" w:rsidRDefault="00BC3A25" w:rsidP="00717D1A">
      <w:r>
        <w:lastRenderedPageBreak/>
        <w:t xml:space="preserve">Applying these principles, </w:t>
      </w:r>
      <w:r w:rsidR="004E2643">
        <w:t xml:space="preserve">I found that applying this principle of separated responsibility provided quite a few advantages, and some drawbacks. </w:t>
      </w:r>
    </w:p>
    <w:p w14:paraId="60D6BD57" w14:textId="68FDE42E" w:rsidR="00096FBE" w:rsidRDefault="00BC3A25" w:rsidP="00717D1A">
      <w:r>
        <w:t>The absolute greatest advantage</w:t>
      </w:r>
      <w:r w:rsidR="00717D1A">
        <w:t xml:space="preserve"> came to light when I inevitably needed to adjust existing code or method functionality. As an </w:t>
      </w:r>
      <w:r w:rsidR="00096FBE">
        <w:t>example,</w:t>
      </w:r>
      <w:r w:rsidR="00717D1A">
        <w:t xml:space="preserve"> outside of selecting the config file through the menu, the App class never directly interact</w:t>
      </w:r>
      <w:r w:rsidR="00096FBE">
        <w:t>s</w:t>
      </w:r>
      <w:r w:rsidR="00717D1A">
        <w:t xml:space="preserve"> with the player.</w:t>
      </w:r>
      <w:r w:rsidR="00D36FC5">
        <w:t xml:space="preserve"> In fact, no other objects interact directly with the player – </w:t>
      </w:r>
      <w:r>
        <w:t>apart from</w:t>
      </w:r>
      <w:r w:rsidR="00D36FC5">
        <w:t xml:space="preserve"> the map.</w:t>
      </w:r>
      <w:r w:rsidR="00096FBE">
        <w:t xml:space="preserve"> This means that if the player class is modified, </w:t>
      </w:r>
      <w:r w:rsidR="00D36FC5">
        <w:t>the only other class that might have to</w:t>
      </w:r>
      <w:r w:rsidR="009534E5">
        <w:t xml:space="preserve"> be changed,</w:t>
      </w:r>
      <w:r w:rsidR="00D36FC5">
        <w:t xml:space="preserve"> will be its parent – the map. The config files are carried by the App down to where they belong, and adding new config settings through this does not require any change outside the player class itself.</w:t>
      </w:r>
    </w:p>
    <w:p w14:paraId="6E1599F2" w14:textId="09AC889F" w:rsidR="00717D1A" w:rsidRDefault="009534E5" w:rsidP="009C3FCC">
      <w:r>
        <w:t>In an application such as a game, modifying existing code is inevitable to a degree, and I found my approach to allow for quick and easy modification when needed.</w:t>
      </w:r>
    </w:p>
    <w:p w14:paraId="5C6ECACE" w14:textId="3B01DFF4" w:rsidR="009C3FCC" w:rsidRDefault="004E2643" w:rsidP="00717D1A">
      <w:r>
        <w:t xml:space="preserve">The </w:t>
      </w:r>
      <w:r w:rsidR="00717D1A">
        <w:t>other major advantage is knowing where to look for any potential bugs, instead of having to filter through an enormous game loop containing every piece of logic in one place.</w:t>
      </w:r>
    </w:p>
    <w:p w14:paraId="132AB276" w14:textId="250D9AD2" w:rsidR="007325CF" w:rsidRPr="004E2643" w:rsidRDefault="009534E5" w:rsidP="004E2643">
      <w:r>
        <w:t>As far as drawbacks go – I found my design approach did result in an extensive amount of code, especially when considering the config files</w:t>
      </w:r>
      <w:r w:rsidR="007325CF">
        <w:t>.</w:t>
      </w:r>
    </w:p>
    <w:p w14:paraId="1302F198" w14:textId="77777777" w:rsidR="004E2643" w:rsidRPr="004E2643" w:rsidRDefault="004E2643" w:rsidP="004E2643"/>
    <w:p w14:paraId="332813B7" w14:textId="0A222EEC" w:rsidR="004F5E5F" w:rsidRDefault="00441C6C" w:rsidP="004F5E5F">
      <w:pPr>
        <w:pStyle w:val="Heading1"/>
        <w:spacing w:line="276" w:lineRule="auto"/>
        <w:rPr>
          <w:rFonts w:ascii="Helvetica" w:hAnsi="Helvetica"/>
          <w:b/>
          <w:bCs/>
          <w:sz w:val="32"/>
        </w:rPr>
      </w:pPr>
      <w:r w:rsidRPr="004F5E5F">
        <w:rPr>
          <w:rFonts w:ascii="Helvetica" w:hAnsi="Helvetica"/>
          <w:b/>
          <w:bCs/>
          <w:sz w:val="32"/>
        </w:rPr>
        <w:t>Experiments</w:t>
      </w:r>
    </w:p>
    <w:p w14:paraId="340C55EF" w14:textId="4F2F864F" w:rsidR="007B0559" w:rsidRDefault="007B0559" w:rsidP="007B0559">
      <w:r>
        <w:t xml:space="preserve">Throughout the development process, I occasionally ran </w:t>
      </w:r>
      <w:proofErr w:type="spellStart"/>
      <w:r>
        <w:t>cProfile</w:t>
      </w:r>
      <w:proofErr w:type="spellEnd"/>
      <w:r>
        <w:t xml:space="preserve"> to check for bottlenecks, if any.</w:t>
      </w:r>
    </w:p>
    <w:p w14:paraId="5C91021C" w14:textId="69CD84BD" w:rsidR="007B0559" w:rsidRDefault="007B0559" w:rsidP="007B0559">
      <w:r>
        <w:t xml:space="preserve">The program runs with the Pygame </w:t>
      </w:r>
      <w:proofErr w:type="spellStart"/>
      <w:proofErr w:type="gramStart"/>
      <w:r>
        <w:t>tick.busy</w:t>
      </w:r>
      <w:proofErr w:type="gramEnd"/>
      <w:r>
        <w:t>_loop</w:t>
      </w:r>
      <w:proofErr w:type="spellEnd"/>
      <w:r>
        <w:t>() as default, which uses a lot more resources, but I found it stabilized the framerate significantly, and before adding projectiles and the background image, the app ran at 500-600fps without issues.</w:t>
      </w:r>
    </w:p>
    <w:p w14:paraId="43F2161F" w14:textId="0A1AECBC" w:rsidR="007B0559" w:rsidRPr="007B0559" w:rsidRDefault="007B0559" w:rsidP="007B0559">
      <w:r>
        <w:t xml:space="preserve">After adding projectiles, I found the pixel perfect collision detection of bullets through </w:t>
      </w:r>
      <w:proofErr w:type="spellStart"/>
      <w:r>
        <w:t>mask_collide</w:t>
      </w:r>
      <w:proofErr w:type="spellEnd"/>
      <w:r>
        <w:t xml:space="preserve"> consumes a rather hefty </w:t>
      </w:r>
      <w:proofErr w:type="gramStart"/>
      <w:r>
        <w:t>amount</w:t>
      </w:r>
      <w:proofErr w:type="gramEnd"/>
      <w:r>
        <w:t xml:space="preserve"> of resources, but I’m nonetheless confident the method used is fairly optimal. Because bullets collide with terrain blocks, which there are an abundance of, there are simply a staggering number of masks to check for collision – every frame. </w:t>
      </w:r>
    </w:p>
    <w:p w14:paraId="586BB1CE" w14:textId="77777777" w:rsidR="007B0559" w:rsidRDefault="007B0559" w:rsidP="004F5E5F">
      <w:pPr>
        <w:pStyle w:val="Heading1"/>
        <w:spacing w:line="276" w:lineRule="auto"/>
        <w:rPr>
          <w:rFonts w:ascii="Helvetica" w:hAnsi="Helvetica"/>
          <w:b/>
          <w:bCs/>
          <w:sz w:val="32"/>
        </w:rPr>
      </w:pPr>
    </w:p>
    <w:p w14:paraId="77201229" w14:textId="77777777" w:rsidR="007B0559" w:rsidRDefault="007B0559" w:rsidP="004F5E5F">
      <w:pPr>
        <w:pStyle w:val="Heading1"/>
        <w:spacing w:line="276" w:lineRule="auto"/>
        <w:rPr>
          <w:rFonts w:ascii="Helvetica" w:hAnsi="Helvetica"/>
          <w:b/>
          <w:bCs/>
          <w:sz w:val="32"/>
        </w:rPr>
      </w:pPr>
    </w:p>
    <w:p w14:paraId="5D0C95ED" w14:textId="77777777" w:rsidR="007B0559" w:rsidRDefault="007B0559" w:rsidP="004F5E5F">
      <w:pPr>
        <w:pStyle w:val="Heading1"/>
        <w:spacing w:line="276" w:lineRule="auto"/>
        <w:rPr>
          <w:rFonts w:ascii="Helvetica" w:hAnsi="Helvetica"/>
          <w:b/>
          <w:bCs/>
          <w:sz w:val="32"/>
        </w:rPr>
      </w:pPr>
    </w:p>
    <w:p w14:paraId="4E438760" w14:textId="77777777" w:rsidR="007B0559" w:rsidRDefault="007B0559" w:rsidP="004F5E5F">
      <w:pPr>
        <w:pStyle w:val="Heading1"/>
        <w:spacing w:line="276" w:lineRule="auto"/>
        <w:rPr>
          <w:rFonts w:ascii="Helvetica" w:hAnsi="Helvetica"/>
          <w:b/>
          <w:bCs/>
          <w:sz w:val="32"/>
        </w:rPr>
      </w:pPr>
    </w:p>
    <w:p w14:paraId="2FFB852B" w14:textId="77777777" w:rsidR="00A663DF" w:rsidRPr="00A663DF" w:rsidRDefault="00A663DF" w:rsidP="00A663DF"/>
    <w:p w14:paraId="400A3C6A" w14:textId="759E0227" w:rsidR="00441C6C" w:rsidRDefault="002B7EEF" w:rsidP="004F5E5F">
      <w:pPr>
        <w:pStyle w:val="Heading1"/>
        <w:spacing w:line="276" w:lineRule="auto"/>
        <w:rPr>
          <w:rFonts w:ascii="Helvetica" w:hAnsi="Helvetica"/>
          <w:b/>
          <w:bCs/>
          <w:sz w:val="32"/>
        </w:rPr>
      </w:pPr>
      <w:proofErr w:type="spellStart"/>
      <w:r>
        <w:rPr>
          <w:rFonts w:ascii="Helvetica" w:hAnsi="Helvetica"/>
          <w:b/>
          <w:bCs/>
          <w:sz w:val="32"/>
        </w:rPr>
        <w:lastRenderedPageBreak/>
        <w:t>cProfile</w:t>
      </w:r>
      <w:proofErr w:type="spellEnd"/>
      <w:r>
        <w:rPr>
          <w:rFonts w:ascii="Helvetica" w:hAnsi="Helvetica"/>
          <w:b/>
          <w:bCs/>
          <w:sz w:val="32"/>
        </w:rPr>
        <w:t xml:space="preserve"> </w:t>
      </w:r>
      <w:r w:rsidR="00441C6C" w:rsidRPr="004F5E5F">
        <w:rPr>
          <w:rFonts w:ascii="Helvetica" w:hAnsi="Helvetica"/>
          <w:b/>
          <w:bCs/>
          <w:sz w:val="32"/>
        </w:rPr>
        <w:t>Results</w:t>
      </w:r>
    </w:p>
    <w:p w14:paraId="4F44C7C2" w14:textId="46DBBF81" w:rsidR="002B7EEF" w:rsidRDefault="002B7EEF" w:rsidP="002B7EEF">
      <w:r>
        <w:t xml:space="preserve">This test is done using </w:t>
      </w:r>
      <w:proofErr w:type="gramStart"/>
      <w:r>
        <w:t>an</w:t>
      </w:r>
      <w:proofErr w:type="gramEnd"/>
      <w:r>
        <w:t xml:space="preserve"> fps limit of 250, using </w:t>
      </w:r>
      <w:r w:rsidR="00F20337">
        <w:t xml:space="preserve">a </w:t>
      </w:r>
      <w:proofErr w:type="spellStart"/>
      <w:r>
        <w:t>bus</w:t>
      </w:r>
      <w:r w:rsidR="00F20337">
        <w:t>y</w:t>
      </w:r>
      <w:r>
        <w:t>_loop</w:t>
      </w:r>
      <w:proofErr w:type="spellEnd"/>
      <w:r>
        <w:t>.</w:t>
      </w:r>
    </w:p>
    <w:p w14:paraId="1C71F57A" w14:textId="0AF0FBF6" w:rsidR="00F20337" w:rsidRDefault="00F20337" w:rsidP="002B7EEF">
      <w:r>
        <w:t xml:space="preserve">To summarize the results, </w:t>
      </w:r>
      <w:proofErr w:type="spellStart"/>
      <w:r>
        <w:t>blitting</w:t>
      </w:r>
      <w:proofErr w:type="spellEnd"/>
      <w:r>
        <w:t xml:space="preserve"> the background image and projectile collision use more resources than everything else – combined, and by a significant factor.</w:t>
      </w:r>
    </w:p>
    <w:p w14:paraId="39FA2262" w14:textId="64EE961E" w:rsidR="002B7EEF" w:rsidRPr="002B7EEF" w:rsidRDefault="00F20337" w:rsidP="002B7EEF">
      <w:r>
        <w:t>(</w:t>
      </w:r>
      <w:r w:rsidR="002B7EEF">
        <w:t>Continued on the next page</w:t>
      </w:r>
      <w:r>
        <w:t>)</w:t>
      </w:r>
    </w:p>
    <w:p w14:paraId="6FE1110D" w14:textId="46DBCC46" w:rsidR="007B0559" w:rsidRDefault="002B7EEF" w:rsidP="007B0559">
      <w:r w:rsidRPr="002B7EEF">
        <w:drawing>
          <wp:inline distT="0" distB="0" distL="0" distR="0" wp14:anchorId="79388420" wp14:editId="128EE119">
            <wp:extent cx="5860415" cy="6826885"/>
            <wp:effectExtent l="0" t="0" r="0" b="571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5860415" cy="6826885"/>
                    </a:xfrm>
                    <a:prstGeom prst="rect">
                      <a:avLst/>
                    </a:prstGeom>
                  </pic:spPr>
                </pic:pic>
              </a:graphicData>
            </a:graphic>
          </wp:inline>
        </w:drawing>
      </w:r>
    </w:p>
    <w:p w14:paraId="5E0B3CFE" w14:textId="77777777" w:rsidR="007B0559" w:rsidRDefault="007B0559" w:rsidP="007B0559"/>
    <w:p w14:paraId="74DCC080" w14:textId="3A101F61" w:rsidR="007B0559" w:rsidRDefault="002B7EEF" w:rsidP="007B0559">
      <w:r w:rsidRPr="002B7EEF">
        <w:lastRenderedPageBreak/>
        <w:drawing>
          <wp:inline distT="0" distB="0" distL="0" distR="0" wp14:anchorId="179091ED" wp14:editId="45BBA2C4">
            <wp:extent cx="5860415" cy="70612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stretch>
                      <a:fillRect/>
                    </a:stretch>
                  </pic:blipFill>
                  <pic:spPr>
                    <a:xfrm>
                      <a:off x="0" y="0"/>
                      <a:ext cx="5860415" cy="7061200"/>
                    </a:xfrm>
                    <a:prstGeom prst="rect">
                      <a:avLst/>
                    </a:prstGeom>
                  </pic:spPr>
                </pic:pic>
              </a:graphicData>
            </a:graphic>
          </wp:inline>
        </w:drawing>
      </w:r>
    </w:p>
    <w:p w14:paraId="37D0805D" w14:textId="77777777" w:rsidR="007B0559" w:rsidRDefault="007B0559" w:rsidP="007B0559"/>
    <w:p w14:paraId="2C2FD039" w14:textId="0F1EE22D" w:rsidR="007B0559" w:rsidRDefault="00A663DF" w:rsidP="007B0559">
      <w:r>
        <w:t xml:space="preserve">This report and an additional one can also be found in </w:t>
      </w:r>
      <w:proofErr w:type="gramStart"/>
      <w:r>
        <w:t>cprofile.txt</w:t>
      </w:r>
      <w:proofErr w:type="gramEnd"/>
    </w:p>
    <w:p w14:paraId="637996A6" w14:textId="77777777" w:rsidR="002B7EEF" w:rsidRPr="007B0559" w:rsidRDefault="002B7EEF" w:rsidP="007B0559"/>
    <w:p w14:paraId="44FE58D6" w14:textId="037E8705" w:rsidR="00441C6C" w:rsidRDefault="00441C6C" w:rsidP="004F5E5F">
      <w:pPr>
        <w:pStyle w:val="Heading1"/>
        <w:spacing w:line="276" w:lineRule="auto"/>
        <w:rPr>
          <w:rFonts w:ascii="Helvetica" w:hAnsi="Helvetica"/>
          <w:b/>
          <w:bCs/>
          <w:sz w:val="32"/>
        </w:rPr>
      </w:pPr>
      <w:r w:rsidRPr="004F5E5F">
        <w:rPr>
          <w:rFonts w:ascii="Helvetica" w:hAnsi="Helvetica"/>
          <w:b/>
          <w:bCs/>
          <w:sz w:val="32"/>
        </w:rPr>
        <w:lastRenderedPageBreak/>
        <w:t>Discussion</w:t>
      </w:r>
      <w:r w:rsidR="002B7EEF">
        <w:rPr>
          <w:rFonts w:ascii="Helvetica" w:hAnsi="Helvetica"/>
          <w:b/>
          <w:bCs/>
          <w:sz w:val="32"/>
        </w:rPr>
        <w:t xml:space="preserve"> &amp; Summary</w:t>
      </w:r>
    </w:p>
    <w:p w14:paraId="17D04E43" w14:textId="782FF51C" w:rsidR="00E44104" w:rsidRDefault="00E44104" w:rsidP="00E44104">
      <w:r>
        <w:t xml:space="preserve">In my assignment, I have deviated somewhat from the assignment requirements. Namely, the PG_Common.py file contains directly called functions, rather than a class with methods. </w:t>
      </w:r>
      <w:r w:rsidR="00A663DF">
        <w:t>On top of this</w:t>
      </w:r>
      <w:r>
        <w:t>, all classes do not contain docstrings. I have no real excuse for this other than the sheer number of classes implemented in my assignment</w:t>
      </w:r>
      <w:r w:rsidR="00A663DF">
        <w:t>, and</w:t>
      </w:r>
      <w:r w:rsidR="000F772F">
        <w:t xml:space="preserve"> this</w:t>
      </w:r>
      <w:r w:rsidR="00A663DF">
        <w:t xml:space="preserve"> is also the reason why I felt a table was more appropriate than a class diagram</w:t>
      </w:r>
      <w:r>
        <w:t xml:space="preserve">. During the </w:t>
      </w:r>
      <w:r w:rsidR="00CA6284">
        <w:t xml:space="preserve">last remaining time, </w:t>
      </w:r>
      <w:r w:rsidR="000F772F">
        <w:t xml:space="preserve">my </w:t>
      </w:r>
      <w:r w:rsidR="00CA6284">
        <w:t>priorit</w:t>
      </w:r>
      <w:r w:rsidR="000F772F">
        <w:t>y was</w:t>
      </w:r>
      <w:r w:rsidR="00CA6284">
        <w:t xml:space="preserve"> getting the menu to a functional state.</w:t>
      </w:r>
    </w:p>
    <w:p w14:paraId="5B8633E1" w14:textId="2B509C0B" w:rsidR="002A6A12" w:rsidRDefault="00E44104" w:rsidP="00E44104">
      <w:proofErr w:type="gramStart"/>
      <w:r>
        <w:t xml:space="preserve">In an </w:t>
      </w:r>
      <w:r w:rsidR="000F772F">
        <w:t>effort</w:t>
      </w:r>
      <w:r>
        <w:t xml:space="preserve"> to</w:t>
      </w:r>
      <w:proofErr w:type="gramEnd"/>
      <w:r>
        <w:t xml:space="preserve"> create readable code, class, constant</w:t>
      </w:r>
      <w:r w:rsidR="002A6A12">
        <w:t>s</w:t>
      </w:r>
      <w:r>
        <w:t xml:space="preserve"> and variable</w:t>
      </w:r>
      <w:r w:rsidR="002A6A12">
        <w:t>s</w:t>
      </w:r>
      <w:r>
        <w:t xml:space="preserve"> names are </w:t>
      </w:r>
      <w:r w:rsidR="002A6A12">
        <w:t>extremely verbose.</w:t>
      </w:r>
    </w:p>
    <w:p w14:paraId="50A242D0" w14:textId="7D96BB5F" w:rsidR="002B7EEF" w:rsidRDefault="00E44104" w:rsidP="00441C6C">
      <w:r>
        <w:t xml:space="preserve">For a summary of the configuration files, I would recommend starting at </w:t>
      </w:r>
      <w:r w:rsidR="00893AA4">
        <w:t>config.</w:t>
      </w:r>
      <w:r>
        <w:t xml:space="preserve">cf_map.py, which essentially bundles </w:t>
      </w:r>
      <w:r w:rsidR="002A6A12">
        <w:t>of other configs used by the map. The program, as well as buttons, dynamically adjust themselves to added players or maps.</w:t>
      </w:r>
      <w:r w:rsidR="000F772F">
        <w:t xml:space="preserve"> </w:t>
      </w:r>
      <w:r w:rsidR="00893AA4">
        <w:t xml:space="preserve">To try this out, I would recommend creating an entry in the </w:t>
      </w:r>
      <w:proofErr w:type="spellStart"/>
      <w:r w:rsidR="00893AA4">
        <w:t>cf_map</w:t>
      </w:r>
      <w:proofErr w:type="spellEnd"/>
      <w:r w:rsidR="00893AA4">
        <w:t xml:space="preserve"> </w:t>
      </w:r>
      <w:proofErr w:type="spellStart"/>
      <w:r w:rsidR="00893AA4">
        <w:t>dict</w:t>
      </w:r>
      <w:proofErr w:type="spellEnd"/>
      <w:r w:rsidR="00893AA4">
        <w:t>,</w:t>
      </w:r>
      <w:r w:rsidR="002B7EEF">
        <w:t xml:space="preserve"> following the exact format of the two existing ones, and tweaking values, colors or the background to your liking.</w:t>
      </w:r>
    </w:p>
    <w:p w14:paraId="340F2DE9" w14:textId="13D6248B" w:rsidR="002B7EEF" w:rsidRDefault="002B7EEF" w:rsidP="00441C6C">
      <w:r>
        <w:t>If I had the opportunity to, I would have spent more time both making a more detailed report – as well as adding the proper docstrings, but I will admit I got a bit carried away and simply ran out of time.</w:t>
      </w:r>
    </w:p>
    <w:p w14:paraId="1179F2A6" w14:textId="2D625299" w:rsidR="00F47906" w:rsidRDefault="002B7EEF" w:rsidP="00441C6C">
      <w:r>
        <w:t xml:space="preserve">There could be some bugs, specifically regarding the post-game menu, </w:t>
      </w:r>
      <w:r w:rsidR="00F47906">
        <w:t>but I have tested and fixed what I could to provide what I would consider an alpha-state of a functional app.</w:t>
      </w:r>
      <w:r w:rsidR="005A646B">
        <w:t xml:space="preserve"> For the docstrings that exist, I believe I have updated them when modifying code, but as a disclaimer – there could be remnants of </w:t>
      </w:r>
      <w:r w:rsidR="005A5836">
        <w:t>prior</w:t>
      </w:r>
      <w:r w:rsidR="005A646B">
        <w:t xml:space="preserve"> implementations.</w:t>
      </w:r>
      <w:r w:rsidR="00421312">
        <w:t xml:space="preserve"> </w:t>
      </w:r>
      <w:r w:rsidR="008E0BEC">
        <w:t>A few</w:t>
      </w:r>
      <w:r w:rsidR="00421312">
        <w:t xml:space="preserve"> classes were completely refactored, up to several times.</w:t>
      </w:r>
    </w:p>
    <w:p w14:paraId="1C26B9D7" w14:textId="55C09FF5" w:rsidR="00947C40" w:rsidRDefault="00F47906" w:rsidP="00441C6C">
      <w:r>
        <w:t>To summarize</w:t>
      </w:r>
      <w:r w:rsidR="005870C1">
        <w:t xml:space="preserve"> in short</w:t>
      </w:r>
      <w:r>
        <w:t>, I’m convinced I have adequately fulfilled the task at hand despite a few shortcomings. To quote one assignment requirement, “… we want to make sure that everyone has seen and used inheritance in a natural setting.</w:t>
      </w:r>
      <w:r w:rsidR="00947C40">
        <w:t>”</w:t>
      </w:r>
      <w:r w:rsidR="00A663DF">
        <w:t xml:space="preserve"> – I feel certain my code and this report leave no doubt I do understand these concepts.</w:t>
      </w:r>
    </w:p>
    <w:p w14:paraId="3896E31E" w14:textId="3BF8985B" w:rsidR="00F20337" w:rsidRDefault="00F20337" w:rsidP="00441C6C">
      <w:r>
        <w:t>See README.md for version requirements.</w:t>
      </w:r>
    </w:p>
    <w:p w14:paraId="68BA6BEE" w14:textId="77777777" w:rsidR="00F20337" w:rsidRPr="00441C6C" w:rsidRDefault="00F20337" w:rsidP="00441C6C"/>
    <w:sectPr w:rsidR="00F20337" w:rsidRPr="00441C6C">
      <w:footerReference w:type="default" r:id="rId11"/>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C4AF" w14:textId="77777777" w:rsidR="00E75B2E" w:rsidRDefault="00E75B2E">
      <w:pPr>
        <w:spacing w:after="0" w:line="240" w:lineRule="auto"/>
      </w:pPr>
      <w:r>
        <w:separator/>
      </w:r>
    </w:p>
    <w:p w14:paraId="30604D7C" w14:textId="77777777" w:rsidR="00E75B2E" w:rsidRDefault="00E75B2E"/>
    <w:p w14:paraId="798954B3" w14:textId="77777777" w:rsidR="00E75B2E" w:rsidRDefault="00E75B2E"/>
  </w:endnote>
  <w:endnote w:type="continuationSeparator" w:id="0">
    <w:p w14:paraId="5F5CD13E" w14:textId="77777777" w:rsidR="00E75B2E" w:rsidRDefault="00E75B2E">
      <w:pPr>
        <w:spacing w:after="0" w:line="240" w:lineRule="auto"/>
      </w:pPr>
      <w:r>
        <w:continuationSeparator/>
      </w:r>
    </w:p>
    <w:p w14:paraId="06D426DF" w14:textId="77777777" w:rsidR="00E75B2E" w:rsidRDefault="00E75B2E"/>
    <w:p w14:paraId="13E3E958" w14:textId="77777777" w:rsidR="00E75B2E" w:rsidRDefault="00E75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JetBrains Mono Thin">
    <w:panose1 w:val="02000009000000000000"/>
    <w:charset w:val="00"/>
    <w:family w:val="modern"/>
    <w:pitch w:val="fixed"/>
    <w:sig w:usb0="A00002FF" w:usb1="1000F8EB" w:usb2="0000000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9F51212"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EACB0" w14:textId="77777777" w:rsidR="00E75B2E" w:rsidRDefault="00E75B2E">
      <w:pPr>
        <w:spacing w:after="0" w:line="240" w:lineRule="auto"/>
      </w:pPr>
      <w:r>
        <w:separator/>
      </w:r>
    </w:p>
    <w:p w14:paraId="7393A5AA" w14:textId="77777777" w:rsidR="00E75B2E" w:rsidRDefault="00E75B2E"/>
    <w:p w14:paraId="024760C6" w14:textId="77777777" w:rsidR="00E75B2E" w:rsidRDefault="00E75B2E"/>
  </w:footnote>
  <w:footnote w:type="continuationSeparator" w:id="0">
    <w:p w14:paraId="6003C4C3" w14:textId="77777777" w:rsidR="00E75B2E" w:rsidRDefault="00E75B2E">
      <w:pPr>
        <w:spacing w:after="0" w:line="240" w:lineRule="auto"/>
      </w:pPr>
      <w:r>
        <w:continuationSeparator/>
      </w:r>
    </w:p>
    <w:p w14:paraId="0BA067B7" w14:textId="77777777" w:rsidR="00E75B2E" w:rsidRDefault="00E75B2E"/>
    <w:p w14:paraId="23B79DD7" w14:textId="77777777" w:rsidR="00E75B2E" w:rsidRDefault="00E75B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D51EE"/>
    <w:multiLevelType w:val="hybridMultilevel"/>
    <w:tmpl w:val="2AA09F9E"/>
    <w:lvl w:ilvl="0" w:tplc="55867920">
      <w:numFmt w:val="bullet"/>
      <w:lvlText w:val="-"/>
      <w:lvlJc w:val="left"/>
      <w:pPr>
        <w:ind w:left="720" w:hanging="360"/>
      </w:pPr>
      <w:rPr>
        <w:rFonts w:ascii="JetBrains Mono Thin" w:eastAsiaTheme="minorHAnsi" w:hAnsi="JetBrains Mono Thin"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0826BA"/>
    <w:multiLevelType w:val="hybridMultilevel"/>
    <w:tmpl w:val="9FDEA4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BF277C3"/>
    <w:multiLevelType w:val="hybridMultilevel"/>
    <w:tmpl w:val="4BAA4078"/>
    <w:lvl w:ilvl="0" w:tplc="B26079E8">
      <w:numFmt w:val="bullet"/>
      <w:lvlText w:val=""/>
      <w:lvlJc w:val="left"/>
      <w:pPr>
        <w:ind w:left="720" w:hanging="360"/>
      </w:pPr>
      <w:rPr>
        <w:rFonts w:ascii="Symbol" w:eastAsiaTheme="minorHAnsi" w:hAnsi="Symbol"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0A004E"/>
    <w:multiLevelType w:val="hybridMultilevel"/>
    <w:tmpl w:val="89481242"/>
    <w:lvl w:ilvl="0" w:tplc="29DC503C">
      <w:numFmt w:val="bullet"/>
      <w:lvlText w:val=""/>
      <w:lvlJc w:val="left"/>
      <w:pPr>
        <w:ind w:left="720" w:hanging="360"/>
      </w:pPr>
      <w:rPr>
        <w:rFonts w:ascii="Symbol" w:eastAsiaTheme="minorHAnsi" w:hAnsi="Symbol"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170AF3"/>
    <w:multiLevelType w:val="hybridMultilevel"/>
    <w:tmpl w:val="33300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AF7DEE"/>
    <w:multiLevelType w:val="hybridMultilevel"/>
    <w:tmpl w:val="E2E03A66"/>
    <w:lvl w:ilvl="0" w:tplc="312CB164">
      <w:numFmt w:val="bullet"/>
      <w:lvlText w:val="-"/>
      <w:lvlJc w:val="left"/>
      <w:pPr>
        <w:ind w:left="720" w:hanging="360"/>
      </w:pPr>
      <w:rPr>
        <w:rFonts w:ascii="JetBrains Mono Thin" w:eastAsiaTheme="minorHAnsi" w:hAnsi="JetBrains Mono Thin"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873829"/>
    <w:multiLevelType w:val="hybridMultilevel"/>
    <w:tmpl w:val="634E04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0736CD"/>
    <w:multiLevelType w:val="hybridMultilevel"/>
    <w:tmpl w:val="7AE665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EA55A87"/>
    <w:multiLevelType w:val="hybridMultilevel"/>
    <w:tmpl w:val="550AC858"/>
    <w:lvl w:ilvl="0" w:tplc="1A00CCF4">
      <w:numFmt w:val="bullet"/>
      <w:lvlText w:val=""/>
      <w:lvlJc w:val="left"/>
      <w:pPr>
        <w:ind w:left="417" w:hanging="360"/>
      </w:pPr>
      <w:rPr>
        <w:rFonts w:ascii="Symbol" w:eastAsiaTheme="minorHAnsi" w:hAnsi="Symbol" w:cs="JetBrains Mono Thin" w:hint="default"/>
      </w:rPr>
    </w:lvl>
    <w:lvl w:ilvl="1" w:tplc="08090003" w:tentative="1">
      <w:start w:val="1"/>
      <w:numFmt w:val="bullet"/>
      <w:lvlText w:val="o"/>
      <w:lvlJc w:val="left"/>
      <w:pPr>
        <w:ind w:left="1137" w:hanging="360"/>
      </w:pPr>
      <w:rPr>
        <w:rFonts w:ascii="Courier New" w:hAnsi="Courier New" w:cs="Courier New" w:hint="default"/>
      </w:rPr>
    </w:lvl>
    <w:lvl w:ilvl="2" w:tplc="08090005" w:tentative="1">
      <w:start w:val="1"/>
      <w:numFmt w:val="bullet"/>
      <w:lvlText w:val=""/>
      <w:lvlJc w:val="left"/>
      <w:pPr>
        <w:ind w:left="1857" w:hanging="360"/>
      </w:pPr>
      <w:rPr>
        <w:rFonts w:ascii="Wingdings" w:hAnsi="Wingdings" w:hint="default"/>
      </w:rPr>
    </w:lvl>
    <w:lvl w:ilvl="3" w:tplc="08090001" w:tentative="1">
      <w:start w:val="1"/>
      <w:numFmt w:val="bullet"/>
      <w:lvlText w:val=""/>
      <w:lvlJc w:val="left"/>
      <w:pPr>
        <w:ind w:left="2577" w:hanging="360"/>
      </w:pPr>
      <w:rPr>
        <w:rFonts w:ascii="Symbol" w:hAnsi="Symbol" w:hint="default"/>
      </w:rPr>
    </w:lvl>
    <w:lvl w:ilvl="4" w:tplc="08090003" w:tentative="1">
      <w:start w:val="1"/>
      <w:numFmt w:val="bullet"/>
      <w:lvlText w:val="o"/>
      <w:lvlJc w:val="left"/>
      <w:pPr>
        <w:ind w:left="3297" w:hanging="360"/>
      </w:pPr>
      <w:rPr>
        <w:rFonts w:ascii="Courier New" w:hAnsi="Courier New" w:cs="Courier New" w:hint="default"/>
      </w:rPr>
    </w:lvl>
    <w:lvl w:ilvl="5" w:tplc="08090005" w:tentative="1">
      <w:start w:val="1"/>
      <w:numFmt w:val="bullet"/>
      <w:lvlText w:val=""/>
      <w:lvlJc w:val="left"/>
      <w:pPr>
        <w:ind w:left="4017" w:hanging="360"/>
      </w:pPr>
      <w:rPr>
        <w:rFonts w:ascii="Wingdings" w:hAnsi="Wingdings" w:hint="default"/>
      </w:rPr>
    </w:lvl>
    <w:lvl w:ilvl="6" w:tplc="08090001" w:tentative="1">
      <w:start w:val="1"/>
      <w:numFmt w:val="bullet"/>
      <w:lvlText w:val=""/>
      <w:lvlJc w:val="left"/>
      <w:pPr>
        <w:ind w:left="4737" w:hanging="360"/>
      </w:pPr>
      <w:rPr>
        <w:rFonts w:ascii="Symbol" w:hAnsi="Symbol" w:hint="default"/>
      </w:rPr>
    </w:lvl>
    <w:lvl w:ilvl="7" w:tplc="08090003" w:tentative="1">
      <w:start w:val="1"/>
      <w:numFmt w:val="bullet"/>
      <w:lvlText w:val="o"/>
      <w:lvlJc w:val="left"/>
      <w:pPr>
        <w:ind w:left="5457" w:hanging="360"/>
      </w:pPr>
      <w:rPr>
        <w:rFonts w:ascii="Courier New" w:hAnsi="Courier New" w:cs="Courier New" w:hint="default"/>
      </w:rPr>
    </w:lvl>
    <w:lvl w:ilvl="8" w:tplc="08090005" w:tentative="1">
      <w:start w:val="1"/>
      <w:numFmt w:val="bullet"/>
      <w:lvlText w:val=""/>
      <w:lvlJc w:val="left"/>
      <w:pPr>
        <w:ind w:left="6177" w:hanging="360"/>
      </w:pPr>
      <w:rPr>
        <w:rFonts w:ascii="Wingdings" w:hAnsi="Wingdings" w:hint="default"/>
      </w:rPr>
    </w:lvl>
  </w:abstractNum>
  <w:abstractNum w:abstractNumId="19"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A2F28"/>
    <w:multiLevelType w:val="hybridMultilevel"/>
    <w:tmpl w:val="B242024E"/>
    <w:lvl w:ilvl="0" w:tplc="94BA4112">
      <w:numFmt w:val="bullet"/>
      <w:lvlText w:val="-"/>
      <w:lvlJc w:val="left"/>
      <w:pPr>
        <w:ind w:left="720" w:hanging="360"/>
      </w:pPr>
      <w:rPr>
        <w:rFonts w:ascii="JetBrains Mono Thin" w:eastAsiaTheme="minorHAnsi" w:hAnsi="JetBrains Mono Thin"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CB03AF"/>
    <w:multiLevelType w:val="hybridMultilevel"/>
    <w:tmpl w:val="A0428B34"/>
    <w:lvl w:ilvl="0" w:tplc="B16853A2">
      <w:start w:val="1"/>
      <w:numFmt w:val="decimal"/>
      <w:lvlText w:val="%1)"/>
      <w:lvlJc w:val="left"/>
      <w:pPr>
        <w:ind w:left="420" w:hanging="360"/>
      </w:pPr>
      <w:rPr>
        <w:rFonts w:ascii="Helvetica" w:eastAsiaTheme="minorHAnsi" w:hAnsi="Helvetica" w:cstheme="minorBidi"/>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334A6CEF"/>
    <w:multiLevelType w:val="hybridMultilevel"/>
    <w:tmpl w:val="F892AA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AB52D3"/>
    <w:multiLevelType w:val="multilevel"/>
    <w:tmpl w:val="9DBCE588"/>
    <w:styleLink w:val="CurrentList4"/>
    <w:lvl w:ilvl="0">
      <w:numFmt w:val="bullet"/>
      <w:lvlText w:val=""/>
      <w:lvlJc w:val="left"/>
      <w:pPr>
        <w:ind w:left="720" w:hanging="360"/>
      </w:pPr>
      <w:rPr>
        <w:rFonts w:ascii="Symbol" w:eastAsiaTheme="minorHAnsi" w:hAnsi="Symbol" w:cs="JetBrains Mono Thi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DA242F3"/>
    <w:multiLevelType w:val="hybridMultilevel"/>
    <w:tmpl w:val="4B4274A0"/>
    <w:lvl w:ilvl="0" w:tplc="DCB24DB4">
      <w:numFmt w:val="bullet"/>
      <w:lvlText w:val=""/>
      <w:lvlJc w:val="left"/>
      <w:pPr>
        <w:ind w:left="360" w:hanging="360"/>
      </w:pPr>
      <w:rPr>
        <w:rFonts w:ascii="Symbol" w:eastAsiaTheme="minorHAnsi" w:hAnsi="Symbol" w:cs="JetBrains Mono Thi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59412E0"/>
    <w:multiLevelType w:val="hybridMultilevel"/>
    <w:tmpl w:val="7AE6657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80AC2"/>
    <w:multiLevelType w:val="hybridMultilevel"/>
    <w:tmpl w:val="3A30BEDC"/>
    <w:lvl w:ilvl="0" w:tplc="2D2EA696">
      <w:numFmt w:val="bullet"/>
      <w:lvlText w:val=""/>
      <w:lvlJc w:val="left"/>
      <w:pPr>
        <w:ind w:left="720" w:hanging="360"/>
      </w:pPr>
      <w:rPr>
        <w:rFonts w:ascii="Symbol" w:eastAsiaTheme="minorHAnsi" w:hAnsi="Symbol"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485AC8"/>
    <w:multiLevelType w:val="hybridMultilevel"/>
    <w:tmpl w:val="1E2E2DAA"/>
    <w:lvl w:ilvl="0" w:tplc="CD444C18">
      <w:numFmt w:val="bullet"/>
      <w:lvlText w:val=""/>
      <w:lvlJc w:val="left"/>
      <w:pPr>
        <w:ind w:left="0" w:firstLine="0"/>
      </w:pPr>
      <w:rPr>
        <w:rFonts w:ascii="Symbol" w:eastAsiaTheme="minorHAnsi" w:hAnsi="Symbol"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518FA"/>
    <w:multiLevelType w:val="hybridMultilevel"/>
    <w:tmpl w:val="2D22FD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978CA"/>
    <w:multiLevelType w:val="hybridMultilevel"/>
    <w:tmpl w:val="AB264D2A"/>
    <w:lvl w:ilvl="0" w:tplc="A5C4C9AE">
      <w:numFmt w:val="bullet"/>
      <w:lvlText w:val=""/>
      <w:lvlJc w:val="left"/>
      <w:pPr>
        <w:ind w:left="360" w:hanging="360"/>
      </w:pPr>
      <w:rPr>
        <w:rFonts w:ascii="Symbol" w:eastAsiaTheme="minorHAnsi" w:hAnsi="Symbol" w:cs="JetBrains Mono Thi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1025013"/>
    <w:multiLevelType w:val="hybridMultilevel"/>
    <w:tmpl w:val="7BB09038"/>
    <w:lvl w:ilvl="0" w:tplc="FF88A06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8B2938"/>
    <w:multiLevelType w:val="hybridMultilevel"/>
    <w:tmpl w:val="3C34E1FC"/>
    <w:lvl w:ilvl="0" w:tplc="CCD804D2">
      <w:numFmt w:val="bullet"/>
      <w:lvlText w:val=""/>
      <w:lvlJc w:val="left"/>
      <w:pPr>
        <w:ind w:left="417" w:hanging="360"/>
      </w:pPr>
      <w:rPr>
        <w:rFonts w:ascii="Symbol" w:eastAsiaTheme="minorHAnsi" w:hAnsi="Symbol" w:cs="JetBrains Mono Thin" w:hint="default"/>
      </w:rPr>
    </w:lvl>
    <w:lvl w:ilvl="1" w:tplc="08090003" w:tentative="1">
      <w:start w:val="1"/>
      <w:numFmt w:val="bullet"/>
      <w:lvlText w:val="o"/>
      <w:lvlJc w:val="left"/>
      <w:pPr>
        <w:ind w:left="1137" w:hanging="360"/>
      </w:pPr>
      <w:rPr>
        <w:rFonts w:ascii="Courier New" w:hAnsi="Courier New" w:cs="Courier New" w:hint="default"/>
      </w:rPr>
    </w:lvl>
    <w:lvl w:ilvl="2" w:tplc="08090005" w:tentative="1">
      <w:start w:val="1"/>
      <w:numFmt w:val="bullet"/>
      <w:lvlText w:val=""/>
      <w:lvlJc w:val="left"/>
      <w:pPr>
        <w:ind w:left="1857" w:hanging="360"/>
      </w:pPr>
      <w:rPr>
        <w:rFonts w:ascii="Wingdings" w:hAnsi="Wingdings" w:hint="default"/>
      </w:rPr>
    </w:lvl>
    <w:lvl w:ilvl="3" w:tplc="08090001" w:tentative="1">
      <w:start w:val="1"/>
      <w:numFmt w:val="bullet"/>
      <w:lvlText w:val=""/>
      <w:lvlJc w:val="left"/>
      <w:pPr>
        <w:ind w:left="2577" w:hanging="360"/>
      </w:pPr>
      <w:rPr>
        <w:rFonts w:ascii="Symbol" w:hAnsi="Symbol" w:hint="default"/>
      </w:rPr>
    </w:lvl>
    <w:lvl w:ilvl="4" w:tplc="08090003" w:tentative="1">
      <w:start w:val="1"/>
      <w:numFmt w:val="bullet"/>
      <w:lvlText w:val="o"/>
      <w:lvlJc w:val="left"/>
      <w:pPr>
        <w:ind w:left="3297" w:hanging="360"/>
      </w:pPr>
      <w:rPr>
        <w:rFonts w:ascii="Courier New" w:hAnsi="Courier New" w:cs="Courier New" w:hint="default"/>
      </w:rPr>
    </w:lvl>
    <w:lvl w:ilvl="5" w:tplc="08090005" w:tentative="1">
      <w:start w:val="1"/>
      <w:numFmt w:val="bullet"/>
      <w:lvlText w:val=""/>
      <w:lvlJc w:val="left"/>
      <w:pPr>
        <w:ind w:left="4017" w:hanging="360"/>
      </w:pPr>
      <w:rPr>
        <w:rFonts w:ascii="Wingdings" w:hAnsi="Wingdings" w:hint="default"/>
      </w:rPr>
    </w:lvl>
    <w:lvl w:ilvl="6" w:tplc="08090001" w:tentative="1">
      <w:start w:val="1"/>
      <w:numFmt w:val="bullet"/>
      <w:lvlText w:val=""/>
      <w:lvlJc w:val="left"/>
      <w:pPr>
        <w:ind w:left="4737" w:hanging="360"/>
      </w:pPr>
      <w:rPr>
        <w:rFonts w:ascii="Symbol" w:hAnsi="Symbol" w:hint="default"/>
      </w:rPr>
    </w:lvl>
    <w:lvl w:ilvl="7" w:tplc="08090003" w:tentative="1">
      <w:start w:val="1"/>
      <w:numFmt w:val="bullet"/>
      <w:lvlText w:val="o"/>
      <w:lvlJc w:val="left"/>
      <w:pPr>
        <w:ind w:left="5457" w:hanging="360"/>
      </w:pPr>
      <w:rPr>
        <w:rFonts w:ascii="Courier New" w:hAnsi="Courier New" w:cs="Courier New" w:hint="default"/>
      </w:rPr>
    </w:lvl>
    <w:lvl w:ilvl="8" w:tplc="08090005" w:tentative="1">
      <w:start w:val="1"/>
      <w:numFmt w:val="bullet"/>
      <w:lvlText w:val=""/>
      <w:lvlJc w:val="left"/>
      <w:pPr>
        <w:ind w:left="6177"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9302F8"/>
    <w:multiLevelType w:val="hybridMultilevel"/>
    <w:tmpl w:val="921476E0"/>
    <w:lvl w:ilvl="0" w:tplc="419C571E">
      <w:numFmt w:val="bullet"/>
      <w:lvlText w:val="-"/>
      <w:lvlJc w:val="left"/>
      <w:pPr>
        <w:ind w:left="720" w:hanging="360"/>
      </w:pPr>
      <w:rPr>
        <w:rFonts w:ascii="JetBrains Mono Thin" w:eastAsiaTheme="minorHAnsi" w:hAnsi="JetBrains Mono Thin"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1D73AE"/>
    <w:multiLevelType w:val="hybridMultilevel"/>
    <w:tmpl w:val="F01C1C9A"/>
    <w:lvl w:ilvl="0" w:tplc="80EE9F10">
      <w:start w:val="1"/>
      <w:numFmt w:val="bullet"/>
      <w:lvlText w:val=""/>
      <w:lvlJc w:val="left"/>
      <w:pPr>
        <w:ind w:left="57" w:firstLine="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8D020E"/>
    <w:multiLevelType w:val="multilevel"/>
    <w:tmpl w:val="B242024E"/>
    <w:styleLink w:val="CurrentList3"/>
    <w:lvl w:ilvl="0">
      <w:numFmt w:val="bullet"/>
      <w:lvlText w:val="-"/>
      <w:lvlJc w:val="left"/>
      <w:pPr>
        <w:ind w:left="720" w:hanging="360"/>
      </w:pPr>
      <w:rPr>
        <w:rFonts w:ascii="JetBrains Mono Thin" w:eastAsiaTheme="minorHAnsi" w:hAnsi="JetBrains Mono Thin" w:cs="JetBrains Mono Thi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65B645D"/>
    <w:multiLevelType w:val="multilevel"/>
    <w:tmpl w:val="A8EE1DC4"/>
    <w:styleLink w:val="CurrentList1"/>
    <w:lvl w:ilvl="0">
      <w:numFmt w:val="bullet"/>
      <w:lvlText w:val=""/>
      <w:lvlJc w:val="left"/>
      <w:pPr>
        <w:ind w:left="720" w:hanging="360"/>
      </w:pPr>
      <w:rPr>
        <w:rFonts w:ascii="Symbol" w:eastAsiaTheme="minorHAnsi" w:hAnsi="Symbol" w:cs="JetBrains Mono Thi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66856A6"/>
    <w:multiLevelType w:val="hybridMultilevel"/>
    <w:tmpl w:val="E3968D42"/>
    <w:lvl w:ilvl="0" w:tplc="75BAFF38">
      <w:numFmt w:val="bullet"/>
      <w:lvlText w:val=""/>
      <w:lvlJc w:val="left"/>
      <w:pPr>
        <w:ind w:left="57" w:firstLine="0"/>
      </w:pPr>
      <w:rPr>
        <w:rFonts w:ascii="Symbol" w:eastAsiaTheme="minorHAnsi" w:hAnsi="Symbol" w:cs="JetBrains Mono Thi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86F8B"/>
    <w:multiLevelType w:val="hybridMultilevel"/>
    <w:tmpl w:val="CF987C86"/>
    <w:lvl w:ilvl="0" w:tplc="73028A90">
      <w:start w:val="1"/>
      <w:numFmt w:val="bullet"/>
      <w:lvlText w:val=""/>
      <w:lvlJc w:val="left"/>
      <w:pPr>
        <w:ind w:left="57" w:firstLine="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A1D7F"/>
    <w:multiLevelType w:val="multilevel"/>
    <w:tmpl w:val="75FA946A"/>
    <w:styleLink w:val="CurrentList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54267042">
    <w:abstractNumId w:val="9"/>
  </w:num>
  <w:num w:numId="2" w16cid:durableId="2117022985">
    <w:abstractNumId w:val="26"/>
  </w:num>
  <w:num w:numId="3" w16cid:durableId="1268808472">
    <w:abstractNumId w:val="32"/>
  </w:num>
  <w:num w:numId="4" w16cid:durableId="1855879020">
    <w:abstractNumId w:val="27"/>
  </w:num>
  <w:num w:numId="5" w16cid:durableId="205335773">
    <w:abstractNumId w:val="19"/>
  </w:num>
  <w:num w:numId="6" w16cid:durableId="684328619">
    <w:abstractNumId w:val="7"/>
  </w:num>
  <w:num w:numId="7" w16cid:durableId="153031720">
    <w:abstractNumId w:val="6"/>
  </w:num>
  <w:num w:numId="8" w16cid:durableId="1070737479">
    <w:abstractNumId w:val="5"/>
  </w:num>
  <w:num w:numId="9" w16cid:durableId="923146257">
    <w:abstractNumId w:val="4"/>
  </w:num>
  <w:num w:numId="10" w16cid:durableId="1026981717">
    <w:abstractNumId w:val="8"/>
  </w:num>
  <w:num w:numId="11" w16cid:durableId="1212185549">
    <w:abstractNumId w:val="3"/>
  </w:num>
  <w:num w:numId="12" w16cid:durableId="598371895">
    <w:abstractNumId w:val="2"/>
  </w:num>
  <w:num w:numId="13" w16cid:durableId="1497723843">
    <w:abstractNumId w:val="1"/>
  </w:num>
  <w:num w:numId="14" w16cid:durableId="1022977564">
    <w:abstractNumId w:val="0"/>
  </w:num>
  <w:num w:numId="15" w16cid:durableId="62146949">
    <w:abstractNumId w:val="30"/>
  </w:num>
  <w:num w:numId="16" w16cid:durableId="1829127514">
    <w:abstractNumId w:val="36"/>
  </w:num>
  <w:num w:numId="17" w16cid:durableId="870414210">
    <w:abstractNumId w:val="31"/>
  </w:num>
  <w:num w:numId="18" w16cid:durableId="952398123">
    <w:abstractNumId w:val="21"/>
  </w:num>
  <w:num w:numId="19" w16cid:durableId="787819368">
    <w:abstractNumId w:val="22"/>
  </w:num>
  <w:num w:numId="20" w16cid:durableId="1208562886">
    <w:abstractNumId w:val="11"/>
  </w:num>
  <w:num w:numId="21" w16cid:durableId="1781534790">
    <w:abstractNumId w:val="34"/>
  </w:num>
  <w:num w:numId="22" w16cid:durableId="923950881">
    <w:abstractNumId w:val="25"/>
  </w:num>
  <w:num w:numId="23" w16cid:durableId="433675305">
    <w:abstractNumId w:val="17"/>
  </w:num>
  <w:num w:numId="24" w16cid:durableId="118189466">
    <w:abstractNumId w:val="14"/>
  </w:num>
  <w:num w:numId="25" w16cid:durableId="196702039">
    <w:abstractNumId w:val="10"/>
  </w:num>
  <w:num w:numId="26" w16cid:durableId="1826971178">
    <w:abstractNumId w:val="41"/>
  </w:num>
  <w:num w:numId="27" w16cid:durableId="90636926">
    <w:abstractNumId w:val="40"/>
  </w:num>
  <w:num w:numId="28" w16cid:durableId="1397703964">
    <w:abstractNumId w:val="18"/>
  </w:num>
  <w:num w:numId="29" w16cid:durableId="1574506497">
    <w:abstractNumId w:val="28"/>
  </w:num>
  <w:num w:numId="30" w16cid:durableId="578710244">
    <w:abstractNumId w:val="42"/>
  </w:num>
  <w:num w:numId="31" w16cid:durableId="1343703041">
    <w:abstractNumId w:val="16"/>
  </w:num>
  <w:num w:numId="32" w16cid:durableId="365451311">
    <w:abstractNumId w:val="12"/>
  </w:num>
  <w:num w:numId="33" w16cid:durableId="2048526124">
    <w:abstractNumId w:val="33"/>
  </w:num>
  <w:num w:numId="34" w16cid:durableId="1077359948">
    <w:abstractNumId w:val="38"/>
  </w:num>
  <w:num w:numId="35" w16cid:durableId="1139036673">
    <w:abstractNumId w:val="43"/>
  </w:num>
  <w:num w:numId="36" w16cid:durableId="729157731">
    <w:abstractNumId w:val="35"/>
  </w:num>
  <w:num w:numId="37" w16cid:durableId="1048264653">
    <w:abstractNumId w:val="20"/>
  </w:num>
  <w:num w:numId="38" w16cid:durableId="1968779087">
    <w:abstractNumId w:val="39"/>
  </w:num>
  <w:num w:numId="39" w16cid:durableId="280919118">
    <w:abstractNumId w:val="37"/>
  </w:num>
  <w:num w:numId="40" w16cid:durableId="55517949">
    <w:abstractNumId w:val="29"/>
  </w:num>
  <w:num w:numId="41" w16cid:durableId="897787231">
    <w:abstractNumId w:val="23"/>
  </w:num>
  <w:num w:numId="42" w16cid:durableId="128136412">
    <w:abstractNumId w:val="15"/>
  </w:num>
  <w:num w:numId="43" w16cid:durableId="1572891244">
    <w:abstractNumId w:val="24"/>
  </w:num>
  <w:num w:numId="44" w16cid:durableId="1463423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DA"/>
    <w:rsid w:val="00013557"/>
    <w:rsid w:val="000167AA"/>
    <w:rsid w:val="0002342E"/>
    <w:rsid w:val="00036302"/>
    <w:rsid w:val="00036829"/>
    <w:rsid w:val="00037958"/>
    <w:rsid w:val="0004263F"/>
    <w:rsid w:val="0005284F"/>
    <w:rsid w:val="00070B79"/>
    <w:rsid w:val="00096FBE"/>
    <w:rsid w:val="000F772F"/>
    <w:rsid w:val="001010D6"/>
    <w:rsid w:val="00114D3B"/>
    <w:rsid w:val="001314AC"/>
    <w:rsid w:val="001323A7"/>
    <w:rsid w:val="0013400C"/>
    <w:rsid w:val="00173016"/>
    <w:rsid w:val="0018197E"/>
    <w:rsid w:val="001957BC"/>
    <w:rsid w:val="0019707F"/>
    <w:rsid w:val="001C1BA9"/>
    <w:rsid w:val="001D1FD5"/>
    <w:rsid w:val="001E3D51"/>
    <w:rsid w:val="0020197C"/>
    <w:rsid w:val="002048BC"/>
    <w:rsid w:val="0021600D"/>
    <w:rsid w:val="00225B66"/>
    <w:rsid w:val="00247163"/>
    <w:rsid w:val="00255DCB"/>
    <w:rsid w:val="00263B73"/>
    <w:rsid w:val="00266574"/>
    <w:rsid w:val="002755FA"/>
    <w:rsid w:val="00292B65"/>
    <w:rsid w:val="0029362B"/>
    <w:rsid w:val="002A6A12"/>
    <w:rsid w:val="002B7EEF"/>
    <w:rsid w:val="002D439F"/>
    <w:rsid w:val="002E6BE1"/>
    <w:rsid w:val="002F02B8"/>
    <w:rsid w:val="002F7E9F"/>
    <w:rsid w:val="002F7F3B"/>
    <w:rsid w:val="0030378A"/>
    <w:rsid w:val="00345B60"/>
    <w:rsid w:val="003C28F9"/>
    <w:rsid w:val="003D5D0E"/>
    <w:rsid w:val="003D5EDB"/>
    <w:rsid w:val="003D7666"/>
    <w:rsid w:val="003E32AC"/>
    <w:rsid w:val="003E7F11"/>
    <w:rsid w:val="004165C3"/>
    <w:rsid w:val="00417EEF"/>
    <w:rsid w:val="00421312"/>
    <w:rsid w:val="0043076E"/>
    <w:rsid w:val="00436DC8"/>
    <w:rsid w:val="00440B6D"/>
    <w:rsid w:val="00441C6C"/>
    <w:rsid w:val="004465D5"/>
    <w:rsid w:val="00451AA4"/>
    <w:rsid w:val="004B6545"/>
    <w:rsid w:val="004D03AE"/>
    <w:rsid w:val="004D2142"/>
    <w:rsid w:val="004D767E"/>
    <w:rsid w:val="004D79AA"/>
    <w:rsid w:val="004E2643"/>
    <w:rsid w:val="004F5E5F"/>
    <w:rsid w:val="00540BFC"/>
    <w:rsid w:val="00585339"/>
    <w:rsid w:val="005870C1"/>
    <w:rsid w:val="005A5836"/>
    <w:rsid w:val="005A646B"/>
    <w:rsid w:val="005B6967"/>
    <w:rsid w:val="005F1533"/>
    <w:rsid w:val="005F699B"/>
    <w:rsid w:val="00603172"/>
    <w:rsid w:val="00612FE1"/>
    <w:rsid w:val="006476FD"/>
    <w:rsid w:val="00652361"/>
    <w:rsid w:val="006861FC"/>
    <w:rsid w:val="006A171F"/>
    <w:rsid w:val="006A400B"/>
    <w:rsid w:val="006A7128"/>
    <w:rsid w:val="006E5967"/>
    <w:rsid w:val="006F0D7D"/>
    <w:rsid w:val="006F4A39"/>
    <w:rsid w:val="0070098A"/>
    <w:rsid w:val="00702901"/>
    <w:rsid w:val="00702EBF"/>
    <w:rsid w:val="00717D1A"/>
    <w:rsid w:val="00723021"/>
    <w:rsid w:val="007325CF"/>
    <w:rsid w:val="00752ECF"/>
    <w:rsid w:val="00762E28"/>
    <w:rsid w:val="00767C31"/>
    <w:rsid w:val="007725D0"/>
    <w:rsid w:val="007B0559"/>
    <w:rsid w:val="007C70F5"/>
    <w:rsid w:val="008001A7"/>
    <w:rsid w:val="00816DE7"/>
    <w:rsid w:val="00832C5D"/>
    <w:rsid w:val="0084117C"/>
    <w:rsid w:val="00850993"/>
    <w:rsid w:val="008509ED"/>
    <w:rsid w:val="008626ED"/>
    <w:rsid w:val="00893AA4"/>
    <w:rsid w:val="008A0C2C"/>
    <w:rsid w:val="008A11A9"/>
    <w:rsid w:val="008B1282"/>
    <w:rsid w:val="008B5201"/>
    <w:rsid w:val="008B55ED"/>
    <w:rsid w:val="008D3F75"/>
    <w:rsid w:val="008D63FA"/>
    <w:rsid w:val="008E0BEC"/>
    <w:rsid w:val="008E6C91"/>
    <w:rsid w:val="008F629A"/>
    <w:rsid w:val="00912C18"/>
    <w:rsid w:val="0091692A"/>
    <w:rsid w:val="00917DD2"/>
    <w:rsid w:val="00946D73"/>
    <w:rsid w:val="00947C40"/>
    <w:rsid w:val="009503DB"/>
    <w:rsid w:val="009534E5"/>
    <w:rsid w:val="00953DBA"/>
    <w:rsid w:val="00983DC3"/>
    <w:rsid w:val="009959E3"/>
    <w:rsid w:val="009C0691"/>
    <w:rsid w:val="009C3065"/>
    <w:rsid w:val="009C3FCC"/>
    <w:rsid w:val="009E1756"/>
    <w:rsid w:val="00A33CD2"/>
    <w:rsid w:val="00A57121"/>
    <w:rsid w:val="00A62A9A"/>
    <w:rsid w:val="00A663DF"/>
    <w:rsid w:val="00A76DB2"/>
    <w:rsid w:val="00A86FA7"/>
    <w:rsid w:val="00AA2E8F"/>
    <w:rsid w:val="00B21B1F"/>
    <w:rsid w:val="00B26605"/>
    <w:rsid w:val="00B36AFF"/>
    <w:rsid w:val="00B43B14"/>
    <w:rsid w:val="00B552DC"/>
    <w:rsid w:val="00B624E3"/>
    <w:rsid w:val="00B64F22"/>
    <w:rsid w:val="00B923FD"/>
    <w:rsid w:val="00B93855"/>
    <w:rsid w:val="00BB5BA2"/>
    <w:rsid w:val="00BC3A25"/>
    <w:rsid w:val="00BD3857"/>
    <w:rsid w:val="00BD4CCB"/>
    <w:rsid w:val="00BE20AE"/>
    <w:rsid w:val="00BE5AFA"/>
    <w:rsid w:val="00C00E8D"/>
    <w:rsid w:val="00C17CD4"/>
    <w:rsid w:val="00C91654"/>
    <w:rsid w:val="00CA6284"/>
    <w:rsid w:val="00CA6C0D"/>
    <w:rsid w:val="00CB2C8F"/>
    <w:rsid w:val="00CB6C16"/>
    <w:rsid w:val="00CE1FD8"/>
    <w:rsid w:val="00CE398E"/>
    <w:rsid w:val="00CE73C5"/>
    <w:rsid w:val="00D26529"/>
    <w:rsid w:val="00D36FC5"/>
    <w:rsid w:val="00D43CA0"/>
    <w:rsid w:val="00D71B5D"/>
    <w:rsid w:val="00D90277"/>
    <w:rsid w:val="00DC3240"/>
    <w:rsid w:val="00DF6874"/>
    <w:rsid w:val="00E35868"/>
    <w:rsid w:val="00E35FDB"/>
    <w:rsid w:val="00E44104"/>
    <w:rsid w:val="00E55266"/>
    <w:rsid w:val="00E61614"/>
    <w:rsid w:val="00E7045D"/>
    <w:rsid w:val="00E75B2E"/>
    <w:rsid w:val="00E83B97"/>
    <w:rsid w:val="00EA19DA"/>
    <w:rsid w:val="00EB14D5"/>
    <w:rsid w:val="00EB2DB8"/>
    <w:rsid w:val="00EF3E76"/>
    <w:rsid w:val="00F20337"/>
    <w:rsid w:val="00F251B2"/>
    <w:rsid w:val="00F27559"/>
    <w:rsid w:val="00F42F41"/>
    <w:rsid w:val="00F446D7"/>
    <w:rsid w:val="00F47906"/>
    <w:rsid w:val="00F82A11"/>
    <w:rsid w:val="00F95990"/>
    <w:rsid w:val="00F97660"/>
    <w:rsid w:val="00FA3322"/>
    <w:rsid w:val="00FB4984"/>
    <w:rsid w:val="00FF2278"/>
    <w:rsid w:val="00FF24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F0205"/>
  <w15:chartTrackingRefBased/>
  <w15:docId w15:val="{8EDA6A5E-DD6B-104C-BBE0-1F230C34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color w:val="151E1F" w:themeColor="text2"/>
        <w:sz w:val="21"/>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EndnoteText">
    <w:name w:val="endnote text"/>
    <w:basedOn w:val="Normal"/>
    <w:link w:val="EndnoteTextChar"/>
    <w:uiPriority w:val="99"/>
    <w:semiHidden/>
    <w:unhideWhenUsed/>
    <w:rsid w:val="00FA33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3322"/>
    <w:rPr>
      <w:sz w:val="20"/>
      <w:szCs w:val="20"/>
    </w:rPr>
  </w:style>
  <w:style w:type="character" w:styleId="EndnoteReference">
    <w:name w:val="endnote reference"/>
    <w:basedOn w:val="DefaultParagraphFont"/>
    <w:uiPriority w:val="99"/>
    <w:semiHidden/>
    <w:unhideWhenUsed/>
    <w:rsid w:val="00FA3322"/>
    <w:rPr>
      <w:vertAlign w:val="superscript"/>
    </w:rPr>
  </w:style>
  <w:style w:type="character" w:styleId="Hyperlink">
    <w:name w:val="Hyperlink"/>
    <w:basedOn w:val="DefaultParagraphFont"/>
    <w:uiPriority w:val="99"/>
    <w:unhideWhenUsed/>
    <w:rsid w:val="00FA3322"/>
    <w:rPr>
      <w:color w:val="5E9EA1" w:themeColor="hyperlink"/>
      <w:u w:val="single"/>
    </w:rPr>
  </w:style>
  <w:style w:type="character" w:styleId="UnresolvedMention">
    <w:name w:val="Unresolved Mention"/>
    <w:basedOn w:val="DefaultParagraphFont"/>
    <w:uiPriority w:val="99"/>
    <w:semiHidden/>
    <w:unhideWhenUsed/>
    <w:rsid w:val="00FA3322"/>
    <w:rPr>
      <w:color w:val="605E5C"/>
      <w:shd w:val="clear" w:color="auto" w:fill="E1DFDD"/>
    </w:rPr>
  </w:style>
  <w:style w:type="paragraph" w:styleId="ListParagraph">
    <w:name w:val="List Paragraph"/>
    <w:basedOn w:val="Normal"/>
    <w:uiPriority w:val="34"/>
    <w:unhideWhenUsed/>
    <w:qFormat/>
    <w:rsid w:val="00612FE1"/>
    <w:pPr>
      <w:ind w:left="720"/>
      <w:contextualSpacing/>
    </w:pPr>
  </w:style>
  <w:style w:type="paragraph" w:styleId="NormalWeb">
    <w:name w:val="Normal (Web)"/>
    <w:basedOn w:val="Normal"/>
    <w:uiPriority w:val="99"/>
    <w:semiHidden/>
    <w:unhideWhenUsed/>
    <w:rsid w:val="008509ED"/>
    <w:pPr>
      <w:spacing w:before="100" w:beforeAutospacing="1" w:after="100" w:afterAutospacing="1" w:line="240" w:lineRule="auto"/>
    </w:pPr>
    <w:rPr>
      <w:rFonts w:ascii="Times New Roman" w:eastAsia="Times New Roman" w:hAnsi="Times New Roman" w:cs="Times New Roman"/>
      <w:color w:val="auto"/>
      <w:lang w:val="en-NO" w:eastAsia="en-GB"/>
    </w:rPr>
  </w:style>
  <w:style w:type="paragraph" w:customStyle="1" w:styleId="msonormal0">
    <w:name w:val="msonormal"/>
    <w:basedOn w:val="Normal"/>
    <w:rsid w:val="008509ED"/>
    <w:pPr>
      <w:spacing w:before="100" w:beforeAutospacing="1" w:after="100" w:afterAutospacing="1" w:line="240" w:lineRule="auto"/>
    </w:pPr>
    <w:rPr>
      <w:rFonts w:ascii="Times New Roman" w:eastAsia="Times New Roman" w:hAnsi="Times New Roman" w:cs="Times New Roman"/>
      <w:color w:val="auto"/>
      <w:lang w:val="en-NO" w:eastAsia="en-GB"/>
    </w:rPr>
  </w:style>
  <w:style w:type="numbering" w:customStyle="1" w:styleId="CurrentList1">
    <w:name w:val="Current List1"/>
    <w:uiPriority w:val="99"/>
    <w:rsid w:val="009C3065"/>
    <w:pPr>
      <w:numPr>
        <w:numId w:val="27"/>
      </w:numPr>
    </w:pPr>
  </w:style>
  <w:style w:type="numbering" w:customStyle="1" w:styleId="CurrentList2">
    <w:name w:val="Current List2"/>
    <w:uiPriority w:val="99"/>
    <w:rsid w:val="009C3065"/>
    <w:pPr>
      <w:numPr>
        <w:numId w:val="35"/>
      </w:numPr>
    </w:pPr>
  </w:style>
  <w:style w:type="numbering" w:customStyle="1" w:styleId="CurrentList3">
    <w:name w:val="Current List3"/>
    <w:uiPriority w:val="99"/>
    <w:rsid w:val="009C3065"/>
    <w:pPr>
      <w:numPr>
        <w:numId w:val="38"/>
      </w:numPr>
    </w:pPr>
  </w:style>
  <w:style w:type="numbering" w:customStyle="1" w:styleId="CurrentList4">
    <w:name w:val="Current List4"/>
    <w:uiPriority w:val="99"/>
    <w:rsid w:val="009C3065"/>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2578">
      <w:bodyDiv w:val="1"/>
      <w:marLeft w:val="0"/>
      <w:marRight w:val="0"/>
      <w:marTop w:val="0"/>
      <w:marBottom w:val="0"/>
      <w:divBdr>
        <w:top w:val="none" w:sz="0" w:space="0" w:color="auto"/>
        <w:left w:val="none" w:sz="0" w:space="0" w:color="auto"/>
        <w:bottom w:val="none" w:sz="0" w:space="0" w:color="auto"/>
        <w:right w:val="none" w:sz="0" w:space="0" w:color="auto"/>
      </w:divBdr>
    </w:div>
    <w:div w:id="381179836">
      <w:bodyDiv w:val="1"/>
      <w:marLeft w:val="0"/>
      <w:marRight w:val="0"/>
      <w:marTop w:val="0"/>
      <w:marBottom w:val="0"/>
      <w:divBdr>
        <w:top w:val="none" w:sz="0" w:space="0" w:color="auto"/>
        <w:left w:val="none" w:sz="0" w:space="0" w:color="auto"/>
        <w:bottom w:val="none" w:sz="0" w:space="0" w:color="auto"/>
        <w:right w:val="none" w:sz="0" w:space="0" w:color="auto"/>
      </w:divBdr>
    </w:div>
    <w:div w:id="564536335">
      <w:bodyDiv w:val="1"/>
      <w:marLeft w:val="0"/>
      <w:marRight w:val="0"/>
      <w:marTop w:val="0"/>
      <w:marBottom w:val="0"/>
      <w:divBdr>
        <w:top w:val="none" w:sz="0" w:space="0" w:color="auto"/>
        <w:left w:val="none" w:sz="0" w:space="0" w:color="auto"/>
        <w:bottom w:val="none" w:sz="0" w:space="0" w:color="auto"/>
        <w:right w:val="none" w:sz="0" w:space="0" w:color="auto"/>
      </w:divBdr>
    </w:div>
    <w:div w:id="647784533">
      <w:bodyDiv w:val="1"/>
      <w:marLeft w:val="0"/>
      <w:marRight w:val="0"/>
      <w:marTop w:val="0"/>
      <w:marBottom w:val="0"/>
      <w:divBdr>
        <w:top w:val="none" w:sz="0" w:space="0" w:color="auto"/>
        <w:left w:val="none" w:sz="0" w:space="0" w:color="auto"/>
        <w:bottom w:val="none" w:sz="0" w:space="0" w:color="auto"/>
        <w:right w:val="none" w:sz="0" w:space="0" w:color="auto"/>
      </w:divBdr>
    </w:div>
    <w:div w:id="740951230">
      <w:bodyDiv w:val="1"/>
      <w:marLeft w:val="0"/>
      <w:marRight w:val="0"/>
      <w:marTop w:val="0"/>
      <w:marBottom w:val="0"/>
      <w:divBdr>
        <w:top w:val="none" w:sz="0" w:space="0" w:color="auto"/>
        <w:left w:val="none" w:sz="0" w:space="0" w:color="auto"/>
        <w:bottom w:val="none" w:sz="0" w:space="0" w:color="auto"/>
        <w:right w:val="none" w:sz="0" w:space="0" w:color="auto"/>
      </w:divBdr>
      <w:divsChild>
        <w:div w:id="1829318360">
          <w:marLeft w:val="0"/>
          <w:marRight w:val="0"/>
          <w:marTop w:val="0"/>
          <w:marBottom w:val="0"/>
          <w:divBdr>
            <w:top w:val="none" w:sz="0" w:space="0" w:color="auto"/>
            <w:left w:val="none" w:sz="0" w:space="0" w:color="auto"/>
            <w:bottom w:val="none" w:sz="0" w:space="0" w:color="auto"/>
            <w:right w:val="none" w:sz="0" w:space="0" w:color="auto"/>
          </w:divBdr>
          <w:divsChild>
            <w:div w:id="1947344458">
              <w:marLeft w:val="0"/>
              <w:marRight w:val="0"/>
              <w:marTop w:val="0"/>
              <w:marBottom w:val="0"/>
              <w:divBdr>
                <w:top w:val="none" w:sz="0" w:space="0" w:color="auto"/>
                <w:left w:val="none" w:sz="0" w:space="0" w:color="auto"/>
                <w:bottom w:val="none" w:sz="0" w:space="0" w:color="auto"/>
                <w:right w:val="none" w:sz="0" w:space="0" w:color="auto"/>
              </w:divBdr>
            </w:div>
            <w:div w:id="35856876">
              <w:marLeft w:val="0"/>
              <w:marRight w:val="0"/>
              <w:marTop w:val="0"/>
              <w:marBottom w:val="0"/>
              <w:divBdr>
                <w:top w:val="none" w:sz="0" w:space="0" w:color="auto"/>
                <w:left w:val="none" w:sz="0" w:space="0" w:color="auto"/>
                <w:bottom w:val="none" w:sz="0" w:space="0" w:color="auto"/>
                <w:right w:val="none" w:sz="0" w:space="0" w:color="auto"/>
              </w:divBdr>
            </w:div>
            <w:div w:id="1673489562">
              <w:marLeft w:val="0"/>
              <w:marRight w:val="0"/>
              <w:marTop w:val="0"/>
              <w:marBottom w:val="0"/>
              <w:divBdr>
                <w:top w:val="none" w:sz="0" w:space="0" w:color="auto"/>
                <w:left w:val="none" w:sz="0" w:space="0" w:color="auto"/>
                <w:bottom w:val="none" w:sz="0" w:space="0" w:color="auto"/>
                <w:right w:val="none" w:sz="0" w:space="0" w:color="auto"/>
              </w:divBdr>
            </w:div>
            <w:div w:id="1754664772">
              <w:marLeft w:val="0"/>
              <w:marRight w:val="0"/>
              <w:marTop w:val="0"/>
              <w:marBottom w:val="0"/>
              <w:divBdr>
                <w:top w:val="none" w:sz="0" w:space="0" w:color="auto"/>
                <w:left w:val="none" w:sz="0" w:space="0" w:color="auto"/>
                <w:bottom w:val="none" w:sz="0" w:space="0" w:color="auto"/>
                <w:right w:val="none" w:sz="0" w:space="0" w:color="auto"/>
              </w:divBdr>
            </w:div>
            <w:div w:id="692800519">
              <w:marLeft w:val="0"/>
              <w:marRight w:val="0"/>
              <w:marTop w:val="0"/>
              <w:marBottom w:val="0"/>
              <w:divBdr>
                <w:top w:val="none" w:sz="0" w:space="0" w:color="auto"/>
                <w:left w:val="none" w:sz="0" w:space="0" w:color="auto"/>
                <w:bottom w:val="none" w:sz="0" w:space="0" w:color="auto"/>
                <w:right w:val="none" w:sz="0" w:space="0" w:color="auto"/>
              </w:divBdr>
            </w:div>
            <w:div w:id="1258444974">
              <w:marLeft w:val="0"/>
              <w:marRight w:val="0"/>
              <w:marTop w:val="0"/>
              <w:marBottom w:val="0"/>
              <w:divBdr>
                <w:top w:val="none" w:sz="0" w:space="0" w:color="auto"/>
                <w:left w:val="none" w:sz="0" w:space="0" w:color="auto"/>
                <w:bottom w:val="none" w:sz="0" w:space="0" w:color="auto"/>
                <w:right w:val="none" w:sz="0" w:space="0" w:color="auto"/>
              </w:divBdr>
            </w:div>
            <w:div w:id="515506605">
              <w:marLeft w:val="0"/>
              <w:marRight w:val="0"/>
              <w:marTop w:val="0"/>
              <w:marBottom w:val="0"/>
              <w:divBdr>
                <w:top w:val="none" w:sz="0" w:space="0" w:color="auto"/>
                <w:left w:val="none" w:sz="0" w:space="0" w:color="auto"/>
                <w:bottom w:val="none" w:sz="0" w:space="0" w:color="auto"/>
                <w:right w:val="none" w:sz="0" w:space="0" w:color="auto"/>
              </w:divBdr>
            </w:div>
            <w:div w:id="1496916409">
              <w:marLeft w:val="0"/>
              <w:marRight w:val="0"/>
              <w:marTop w:val="0"/>
              <w:marBottom w:val="0"/>
              <w:divBdr>
                <w:top w:val="none" w:sz="0" w:space="0" w:color="auto"/>
                <w:left w:val="none" w:sz="0" w:space="0" w:color="auto"/>
                <w:bottom w:val="none" w:sz="0" w:space="0" w:color="auto"/>
                <w:right w:val="none" w:sz="0" w:space="0" w:color="auto"/>
              </w:divBdr>
            </w:div>
            <w:div w:id="11925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4278">
      <w:bodyDiv w:val="1"/>
      <w:marLeft w:val="0"/>
      <w:marRight w:val="0"/>
      <w:marTop w:val="0"/>
      <w:marBottom w:val="0"/>
      <w:divBdr>
        <w:top w:val="none" w:sz="0" w:space="0" w:color="auto"/>
        <w:left w:val="none" w:sz="0" w:space="0" w:color="auto"/>
        <w:bottom w:val="none" w:sz="0" w:space="0" w:color="auto"/>
        <w:right w:val="none" w:sz="0" w:space="0" w:color="auto"/>
      </w:divBdr>
    </w:div>
    <w:div w:id="1031148953">
      <w:bodyDiv w:val="1"/>
      <w:marLeft w:val="0"/>
      <w:marRight w:val="0"/>
      <w:marTop w:val="0"/>
      <w:marBottom w:val="0"/>
      <w:divBdr>
        <w:top w:val="none" w:sz="0" w:space="0" w:color="auto"/>
        <w:left w:val="none" w:sz="0" w:space="0" w:color="auto"/>
        <w:bottom w:val="none" w:sz="0" w:space="0" w:color="auto"/>
        <w:right w:val="none" w:sz="0" w:space="0" w:color="auto"/>
      </w:divBdr>
      <w:divsChild>
        <w:div w:id="1653487348">
          <w:marLeft w:val="0"/>
          <w:marRight w:val="0"/>
          <w:marTop w:val="0"/>
          <w:marBottom w:val="0"/>
          <w:divBdr>
            <w:top w:val="none" w:sz="0" w:space="0" w:color="auto"/>
            <w:left w:val="none" w:sz="0" w:space="0" w:color="auto"/>
            <w:bottom w:val="none" w:sz="0" w:space="0" w:color="auto"/>
            <w:right w:val="none" w:sz="0" w:space="0" w:color="auto"/>
          </w:divBdr>
          <w:divsChild>
            <w:div w:id="1797067977">
              <w:marLeft w:val="0"/>
              <w:marRight w:val="0"/>
              <w:marTop w:val="0"/>
              <w:marBottom w:val="0"/>
              <w:divBdr>
                <w:top w:val="none" w:sz="0" w:space="0" w:color="auto"/>
                <w:left w:val="none" w:sz="0" w:space="0" w:color="auto"/>
                <w:bottom w:val="none" w:sz="0" w:space="0" w:color="auto"/>
                <w:right w:val="none" w:sz="0" w:space="0" w:color="auto"/>
              </w:divBdr>
            </w:div>
            <w:div w:id="1612198214">
              <w:marLeft w:val="0"/>
              <w:marRight w:val="0"/>
              <w:marTop w:val="0"/>
              <w:marBottom w:val="0"/>
              <w:divBdr>
                <w:top w:val="none" w:sz="0" w:space="0" w:color="auto"/>
                <w:left w:val="none" w:sz="0" w:space="0" w:color="auto"/>
                <w:bottom w:val="none" w:sz="0" w:space="0" w:color="auto"/>
                <w:right w:val="none" w:sz="0" w:space="0" w:color="auto"/>
              </w:divBdr>
            </w:div>
            <w:div w:id="1910723169">
              <w:marLeft w:val="0"/>
              <w:marRight w:val="0"/>
              <w:marTop w:val="0"/>
              <w:marBottom w:val="0"/>
              <w:divBdr>
                <w:top w:val="none" w:sz="0" w:space="0" w:color="auto"/>
                <w:left w:val="none" w:sz="0" w:space="0" w:color="auto"/>
                <w:bottom w:val="none" w:sz="0" w:space="0" w:color="auto"/>
                <w:right w:val="none" w:sz="0" w:space="0" w:color="auto"/>
              </w:divBdr>
            </w:div>
            <w:div w:id="1623922593">
              <w:marLeft w:val="0"/>
              <w:marRight w:val="0"/>
              <w:marTop w:val="0"/>
              <w:marBottom w:val="0"/>
              <w:divBdr>
                <w:top w:val="none" w:sz="0" w:space="0" w:color="auto"/>
                <w:left w:val="none" w:sz="0" w:space="0" w:color="auto"/>
                <w:bottom w:val="none" w:sz="0" w:space="0" w:color="auto"/>
                <w:right w:val="none" w:sz="0" w:space="0" w:color="auto"/>
              </w:divBdr>
            </w:div>
            <w:div w:id="204148851">
              <w:marLeft w:val="0"/>
              <w:marRight w:val="0"/>
              <w:marTop w:val="0"/>
              <w:marBottom w:val="0"/>
              <w:divBdr>
                <w:top w:val="none" w:sz="0" w:space="0" w:color="auto"/>
                <w:left w:val="none" w:sz="0" w:space="0" w:color="auto"/>
                <w:bottom w:val="none" w:sz="0" w:space="0" w:color="auto"/>
                <w:right w:val="none" w:sz="0" w:space="0" w:color="auto"/>
              </w:divBdr>
            </w:div>
            <w:div w:id="709843689">
              <w:marLeft w:val="0"/>
              <w:marRight w:val="0"/>
              <w:marTop w:val="0"/>
              <w:marBottom w:val="0"/>
              <w:divBdr>
                <w:top w:val="none" w:sz="0" w:space="0" w:color="auto"/>
                <w:left w:val="none" w:sz="0" w:space="0" w:color="auto"/>
                <w:bottom w:val="none" w:sz="0" w:space="0" w:color="auto"/>
                <w:right w:val="none" w:sz="0" w:space="0" w:color="auto"/>
              </w:divBdr>
            </w:div>
            <w:div w:id="1249190883">
              <w:marLeft w:val="0"/>
              <w:marRight w:val="0"/>
              <w:marTop w:val="0"/>
              <w:marBottom w:val="0"/>
              <w:divBdr>
                <w:top w:val="none" w:sz="0" w:space="0" w:color="auto"/>
                <w:left w:val="none" w:sz="0" w:space="0" w:color="auto"/>
                <w:bottom w:val="none" w:sz="0" w:space="0" w:color="auto"/>
                <w:right w:val="none" w:sz="0" w:space="0" w:color="auto"/>
              </w:divBdr>
            </w:div>
            <w:div w:id="1157186286">
              <w:marLeft w:val="0"/>
              <w:marRight w:val="0"/>
              <w:marTop w:val="0"/>
              <w:marBottom w:val="0"/>
              <w:divBdr>
                <w:top w:val="none" w:sz="0" w:space="0" w:color="auto"/>
                <w:left w:val="none" w:sz="0" w:space="0" w:color="auto"/>
                <w:bottom w:val="none" w:sz="0" w:space="0" w:color="auto"/>
                <w:right w:val="none" w:sz="0" w:space="0" w:color="auto"/>
              </w:divBdr>
            </w:div>
            <w:div w:id="1364209599">
              <w:marLeft w:val="0"/>
              <w:marRight w:val="0"/>
              <w:marTop w:val="0"/>
              <w:marBottom w:val="0"/>
              <w:divBdr>
                <w:top w:val="none" w:sz="0" w:space="0" w:color="auto"/>
                <w:left w:val="none" w:sz="0" w:space="0" w:color="auto"/>
                <w:bottom w:val="none" w:sz="0" w:space="0" w:color="auto"/>
                <w:right w:val="none" w:sz="0" w:space="0" w:color="auto"/>
              </w:divBdr>
            </w:div>
            <w:div w:id="1353265526">
              <w:marLeft w:val="0"/>
              <w:marRight w:val="0"/>
              <w:marTop w:val="0"/>
              <w:marBottom w:val="0"/>
              <w:divBdr>
                <w:top w:val="none" w:sz="0" w:space="0" w:color="auto"/>
                <w:left w:val="none" w:sz="0" w:space="0" w:color="auto"/>
                <w:bottom w:val="none" w:sz="0" w:space="0" w:color="auto"/>
                <w:right w:val="none" w:sz="0" w:space="0" w:color="auto"/>
              </w:divBdr>
            </w:div>
            <w:div w:id="301810595">
              <w:marLeft w:val="0"/>
              <w:marRight w:val="0"/>
              <w:marTop w:val="0"/>
              <w:marBottom w:val="0"/>
              <w:divBdr>
                <w:top w:val="none" w:sz="0" w:space="0" w:color="auto"/>
                <w:left w:val="none" w:sz="0" w:space="0" w:color="auto"/>
                <w:bottom w:val="none" w:sz="0" w:space="0" w:color="auto"/>
                <w:right w:val="none" w:sz="0" w:space="0" w:color="auto"/>
              </w:divBdr>
            </w:div>
            <w:div w:id="1774394089">
              <w:marLeft w:val="0"/>
              <w:marRight w:val="0"/>
              <w:marTop w:val="0"/>
              <w:marBottom w:val="0"/>
              <w:divBdr>
                <w:top w:val="none" w:sz="0" w:space="0" w:color="auto"/>
                <w:left w:val="none" w:sz="0" w:space="0" w:color="auto"/>
                <w:bottom w:val="none" w:sz="0" w:space="0" w:color="auto"/>
                <w:right w:val="none" w:sz="0" w:space="0" w:color="auto"/>
              </w:divBdr>
            </w:div>
            <w:div w:id="1578788750">
              <w:marLeft w:val="0"/>
              <w:marRight w:val="0"/>
              <w:marTop w:val="0"/>
              <w:marBottom w:val="0"/>
              <w:divBdr>
                <w:top w:val="none" w:sz="0" w:space="0" w:color="auto"/>
                <w:left w:val="none" w:sz="0" w:space="0" w:color="auto"/>
                <w:bottom w:val="none" w:sz="0" w:space="0" w:color="auto"/>
                <w:right w:val="none" w:sz="0" w:space="0" w:color="auto"/>
              </w:divBdr>
            </w:div>
            <w:div w:id="1403602422">
              <w:marLeft w:val="0"/>
              <w:marRight w:val="0"/>
              <w:marTop w:val="0"/>
              <w:marBottom w:val="0"/>
              <w:divBdr>
                <w:top w:val="none" w:sz="0" w:space="0" w:color="auto"/>
                <w:left w:val="none" w:sz="0" w:space="0" w:color="auto"/>
                <w:bottom w:val="none" w:sz="0" w:space="0" w:color="auto"/>
                <w:right w:val="none" w:sz="0" w:space="0" w:color="auto"/>
              </w:divBdr>
            </w:div>
            <w:div w:id="444546989">
              <w:marLeft w:val="0"/>
              <w:marRight w:val="0"/>
              <w:marTop w:val="0"/>
              <w:marBottom w:val="0"/>
              <w:divBdr>
                <w:top w:val="none" w:sz="0" w:space="0" w:color="auto"/>
                <w:left w:val="none" w:sz="0" w:space="0" w:color="auto"/>
                <w:bottom w:val="none" w:sz="0" w:space="0" w:color="auto"/>
                <w:right w:val="none" w:sz="0" w:space="0" w:color="auto"/>
              </w:divBdr>
            </w:div>
            <w:div w:id="1728913283">
              <w:marLeft w:val="0"/>
              <w:marRight w:val="0"/>
              <w:marTop w:val="0"/>
              <w:marBottom w:val="0"/>
              <w:divBdr>
                <w:top w:val="none" w:sz="0" w:space="0" w:color="auto"/>
                <w:left w:val="none" w:sz="0" w:space="0" w:color="auto"/>
                <w:bottom w:val="none" w:sz="0" w:space="0" w:color="auto"/>
                <w:right w:val="none" w:sz="0" w:space="0" w:color="auto"/>
              </w:divBdr>
            </w:div>
            <w:div w:id="21255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6118">
      <w:bodyDiv w:val="1"/>
      <w:marLeft w:val="0"/>
      <w:marRight w:val="0"/>
      <w:marTop w:val="0"/>
      <w:marBottom w:val="0"/>
      <w:divBdr>
        <w:top w:val="none" w:sz="0" w:space="0" w:color="auto"/>
        <w:left w:val="none" w:sz="0" w:space="0" w:color="auto"/>
        <w:bottom w:val="none" w:sz="0" w:space="0" w:color="auto"/>
        <w:right w:val="none" w:sz="0" w:space="0" w:color="auto"/>
      </w:divBdr>
    </w:div>
    <w:div w:id="1160541108">
      <w:bodyDiv w:val="1"/>
      <w:marLeft w:val="0"/>
      <w:marRight w:val="0"/>
      <w:marTop w:val="0"/>
      <w:marBottom w:val="0"/>
      <w:divBdr>
        <w:top w:val="none" w:sz="0" w:space="0" w:color="auto"/>
        <w:left w:val="none" w:sz="0" w:space="0" w:color="auto"/>
        <w:bottom w:val="none" w:sz="0" w:space="0" w:color="auto"/>
        <w:right w:val="none" w:sz="0" w:space="0" w:color="auto"/>
      </w:divBdr>
    </w:div>
    <w:div w:id="1193180422">
      <w:bodyDiv w:val="1"/>
      <w:marLeft w:val="0"/>
      <w:marRight w:val="0"/>
      <w:marTop w:val="0"/>
      <w:marBottom w:val="0"/>
      <w:divBdr>
        <w:top w:val="none" w:sz="0" w:space="0" w:color="auto"/>
        <w:left w:val="none" w:sz="0" w:space="0" w:color="auto"/>
        <w:bottom w:val="none" w:sz="0" w:space="0" w:color="auto"/>
        <w:right w:val="none" w:sz="0" w:space="0" w:color="auto"/>
      </w:divBdr>
    </w:div>
    <w:div w:id="1309091362">
      <w:bodyDiv w:val="1"/>
      <w:marLeft w:val="0"/>
      <w:marRight w:val="0"/>
      <w:marTop w:val="0"/>
      <w:marBottom w:val="0"/>
      <w:divBdr>
        <w:top w:val="none" w:sz="0" w:space="0" w:color="auto"/>
        <w:left w:val="none" w:sz="0" w:space="0" w:color="auto"/>
        <w:bottom w:val="none" w:sz="0" w:space="0" w:color="auto"/>
        <w:right w:val="none" w:sz="0" w:space="0" w:color="auto"/>
      </w:divBdr>
    </w:div>
    <w:div w:id="1425883907">
      <w:bodyDiv w:val="1"/>
      <w:marLeft w:val="0"/>
      <w:marRight w:val="0"/>
      <w:marTop w:val="0"/>
      <w:marBottom w:val="0"/>
      <w:divBdr>
        <w:top w:val="none" w:sz="0" w:space="0" w:color="auto"/>
        <w:left w:val="none" w:sz="0" w:space="0" w:color="auto"/>
        <w:bottom w:val="none" w:sz="0" w:space="0" w:color="auto"/>
        <w:right w:val="none" w:sz="0" w:space="0" w:color="auto"/>
      </w:divBdr>
    </w:div>
    <w:div w:id="1463503944">
      <w:bodyDiv w:val="1"/>
      <w:marLeft w:val="0"/>
      <w:marRight w:val="0"/>
      <w:marTop w:val="0"/>
      <w:marBottom w:val="0"/>
      <w:divBdr>
        <w:top w:val="none" w:sz="0" w:space="0" w:color="auto"/>
        <w:left w:val="none" w:sz="0" w:space="0" w:color="auto"/>
        <w:bottom w:val="none" w:sz="0" w:space="0" w:color="auto"/>
        <w:right w:val="none" w:sz="0" w:space="0" w:color="auto"/>
      </w:divBdr>
      <w:divsChild>
        <w:div w:id="2072457725">
          <w:marLeft w:val="0"/>
          <w:marRight w:val="0"/>
          <w:marTop w:val="0"/>
          <w:marBottom w:val="0"/>
          <w:divBdr>
            <w:top w:val="none" w:sz="0" w:space="0" w:color="auto"/>
            <w:left w:val="none" w:sz="0" w:space="0" w:color="auto"/>
            <w:bottom w:val="none" w:sz="0" w:space="0" w:color="auto"/>
            <w:right w:val="none" w:sz="0" w:space="0" w:color="auto"/>
          </w:divBdr>
          <w:divsChild>
            <w:div w:id="6285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5847">
      <w:bodyDiv w:val="1"/>
      <w:marLeft w:val="0"/>
      <w:marRight w:val="0"/>
      <w:marTop w:val="0"/>
      <w:marBottom w:val="0"/>
      <w:divBdr>
        <w:top w:val="none" w:sz="0" w:space="0" w:color="auto"/>
        <w:left w:val="none" w:sz="0" w:space="0" w:color="auto"/>
        <w:bottom w:val="none" w:sz="0" w:space="0" w:color="auto"/>
        <w:right w:val="none" w:sz="0" w:space="0" w:color="auto"/>
      </w:divBdr>
    </w:div>
    <w:div w:id="1571112797">
      <w:bodyDiv w:val="1"/>
      <w:marLeft w:val="0"/>
      <w:marRight w:val="0"/>
      <w:marTop w:val="0"/>
      <w:marBottom w:val="0"/>
      <w:divBdr>
        <w:top w:val="none" w:sz="0" w:space="0" w:color="auto"/>
        <w:left w:val="none" w:sz="0" w:space="0" w:color="auto"/>
        <w:bottom w:val="none" w:sz="0" w:space="0" w:color="auto"/>
        <w:right w:val="none" w:sz="0" w:space="0" w:color="auto"/>
      </w:divBdr>
    </w:div>
    <w:div w:id="1577325324">
      <w:bodyDiv w:val="1"/>
      <w:marLeft w:val="0"/>
      <w:marRight w:val="0"/>
      <w:marTop w:val="0"/>
      <w:marBottom w:val="0"/>
      <w:divBdr>
        <w:top w:val="none" w:sz="0" w:space="0" w:color="auto"/>
        <w:left w:val="none" w:sz="0" w:space="0" w:color="auto"/>
        <w:bottom w:val="none" w:sz="0" w:space="0" w:color="auto"/>
        <w:right w:val="none" w:sz="0" w:space="0" w:color="auto"/>
      </w:divBdr>
      <w:divsChild>
        <w:div w:id="1367871802">
          <w:marLeft w:val="0"/>
          <w:marRight w:val="0"/>
          <w:marTop w:val="0"/>
          <w:marBottom w:val="0"/>
          <w:divBdr>
            <w:top w:val="none" w:sz="0" w:space="0" w:color="auto"/>
            <w:left w:val="none" w:sz="0" w:space="0" w:color="auto"/>
            <w:bottom w:val="none" w:sz="0" w:space="0" w:color="auto"/>
            <w:right w:val="none" w:sz="0" w:space="0" w:color="auto"/>
          </w:divBdr>
          <w:divsChild>
            <w:div w:id="525825486">
              <w:marLeft w:val="0"/>
              <w:marRight w:val="0"/>
              <w:marTop w:val="0"/>
              <w:marBottom w:val="0"/>
              <w:divBdr>
                <w:top w:val="none" w:sz="0" w:space="0" w:color="auto"/>
                <w:left w:val="none" w:sz="0" w:space="0" w:color="auto"/>
                <w:bottom w:val="none" w:sz="0" w:space="0" w:color="auto"/>
                <w:right w:val="none" w:sz="0" w:space="0" w:color="auto"/>
              </w:divBdr>
            </w:div>
            <w:div w:id="453912817">
              <w:marLeft w:val="0"/>
              <w:marRight w:val="0"/>
              <w:marTop w:val="0"/>
              <w:marBottom w:val="0"/>
              <w:divBdr>
                <w:top w:val="none" w:sz="0" w:space="0" w:color="auto"/>
                <w:left w:val="none" w:sz="0" w:space="0" w:color="auto"/>
                <w:bottom w:val="none" w:sz="0" w:space="0" w:color="auto"/>
                <w:right w:val="none" w:sz="0" w:space="0" w:color="auto"/>
              </w:divBdr>
            </w:div>
            <w:div w:id="981422138">
              <w:marLeft w:val="0"/>
              <w:marRight w:val="0"/>
              <w:marTop w:val="0"/>
              <w:marBottom w:val="0"/>
              <w:divBdr>
                <w:top w:val="none" w:sz="0" w:space="0" w:color="auto"/>
                <w:left w:val="none" w:sz="0" w:space="0" w:color="auto"/>
                <w:bottom w:val="none" w:sz="0" w:space="0" w:color="auto"/>
                <w:right w:val="none" w:sz="0" w:space="0" w:color="auto"/>
              </w:divBdr>
            </w:div>
            <w:div w:id="1385912072">
              <w:marLeft w:val="0"/>
              <w:marRight w:val="0"/>
              <w:marTop w:val="0"/>
              <w:marBottom w:val="0"/>
              <w:divBdr>
                <w:top w:val="none" w:sz="0" w:space="0" w:color="auto"/>
                <w:left w:val="none" w:sz="0" w:space="0" w:color="auto"/>
                <w:bottom w:val="none" w:sz="0" w:space="0" w:color="auto"/>
                <w:right w:val="none" w:sz="0" w:space="0" w:color="auto"/>
              </w:divBdr>
            </w:div>
            <w:div w:id="17658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813">
      <w:bodyDiv w:val="1"/>
      <w:marLeft w:val="0"/>
      <w:marRight w:val="0"/>
      <w:marTop w:val="0"/>
      <w:marBottom w:val="0"/>
      <w:divBdr>
        <w:top w:val="none" w:sz="0" w:space="0" w:color="auto"/>
        <w:left w:val="none" w:sz="0" w:space="0" w:color="auto"/>
        <w:bottom w:val="none" w:sz="0" w:space="0" w:color="auto"/>
        <w:right w:val="none" w:sz="0" w:space="0" w:color="auto"/>
      </w:divBdr>
      <w:divsChild>
        <w:div w:id="530538065">
          <w:marLeft w:val="0"/>
          <w:marRight w:val="0"/>
          <w:marTop w:val="0"/>
          <w:marBottom w:val="0"/>
          <w:divBdr>
            <w:top w:val="none" w:sz="0" w:space="0" w:color="auto"/>
            <w:left w:val="none" w:sz="0" w:space="0" w:color="auto"/>
            <w:bottom w:val="none" w:sz="0" w:space="0" w:color="auto"/>
            <w:right w:val="none" w:sz="0" w:space="0" w:color="auto"/>
          </w:divBdr>
          <w:divsChild>
            <w:div w:id="617563105">
              <w:marLeft w:val="0"/>
              <w:marRight w:val="0"/>
              <w:marTop w:val="0"/>
              <w:marBottom w:val="0"/>
              <w:divBdr>
                <w:top w:val="none" w:sz="0" w:space="0" w:color="auto"/>
                <w:left w:val="none" w:sz="0" w:space="0" w:color="auto"/>
                <w:bottom w:val="none" w:sz="0" w:space="0" w:color="auto"/>
                <w:right w:val="none" w:sz="0" w:space="0" w:color="auto"/>
              </w:divBdr>
            </w:div>
            <w:div w:id="961151514">
              <w:marLeft w:val="0"/>
              <w:marRight w:val="0"/>
              <w:marTop w:val="0"/>
              <w:marBottom w:val="0"/>
              <w:divBdr>
                <w:top w:val="none" w:sz="0" w:space="0" w:color="auto"/>
                <w:left w:val="none" w:sz="0" w:space="0" w:color="auto"/>
                <w:bottom w:val="none" w:sz="0" w:space="0" w:color="auto"/>
                <w:right w:val="none" w:sz="0" w:space="0" w:color="auto"/>
              </w:divBdr>
            </w:div>
            <w:div w:id="830874088">
              <w:marLeft w:val="0"/>
              <w:marRight w:val="0"/>
              <w:marTop w:val="0"/>
              <w:marBottom w:val="0"/>
              <w:divBdr>
                <w:top w:val="none" w:sz="0" w:space="0" w:color="auto"/>
                <w:left w:val="none" w:sz="0" w:space="0" w:color="auto"/>
                <w:bottom w:val="none" w:sz="0" w:space="0" w:color="auto"/>
                <w:right w:val="none" w:sz="0" w:space="0" w:color="auto"/>
              </w:divBdr>
            </w:div>
            <w:div w:id="1180007281">
              <w:marLeft w:val="0"/>
              <w:marRight w:val="0"/>
              <w:marTop w:val="0"/>
              <w:marBottom w:val="0"/>
              <w:divBdr>
                <w:top w:val="none" w:sz="0" w:space="0" w:color="auto"/>
                <w:left w:val="none" w:sz="0" w:space="0" w:color="auto"/>
                <w:bottom w:val="none" w:sz="0" w:space="0" w:color="auto"/>
                <w:right w:val="none" w:sz="0" w:space="0" w:color="auto"/>
              </w:divBdr>
            </w:div>
            <w:div w:id="1125923918">
              <w:marLeft w:val="0"/>
              <w:marRight w:val="0"/>
              <w:marTop w:val="0"/>
              <w:marBottom w:val="0"/>
              <w:divBdr>
                <w:top w:val="none" w:sz="0" w:space="0" w:color="auto"/>
                <w:left w:val="none" w:sz="0" w:space="0" w:color="auto"/>
                <w:bottom w:val="none" w:sz="0" w:space="0" w:color="auto"/>
                <w:right w:val="none" w:sz="0" w:space="0" w:color="auto"/>
              </w:divBdr>
            </w:div>
            <w:div w:id="89737382">
              <w:marLeft w:val="0"/>
              <w:marRight w:val="0"/>
              <w:marTop w:val="0"/>
              <w:marBottom w:val="0"/>
              <w:divBdr>
                <w:top w:val="none" w:sz="0" w:space="0" w:color="auto"/>
                <w:left w:val="none" w:sz="0" w:space="0" w:color="auto"/>
                <w:bottom w:val="none" w:sz="0" w:space="0" w:color="auto"/>
                <w:right w:val="none" w:sz="0" w:space="0" w:color="auto"/>
              </w:divBdr>
            </w:div>
            <w:div w:id="6589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120">
      <w:bodyDiv w:val="1"/>
      <w:marLeft w:val="0"/>
      <w:marRight w:val="0"/>
      <w:marTop w:val="0"/>
      <w:marBottom w:val="0"/>
      <w:divBdr>
        <w:top w:val="none" w:sz="0" w:space="0" w:color="auto"/>
        <w:left w:val="none" w:sz="0" w:space="0" w:color="auto"/>
        <w:bottom w:val="none" w:sz="0" w:space="0" w:color="auto"/>
        <w:right w:val="none" w:sz="0" w:space="0" w:color="auto"/>
      </w:divBdr>
    </w:div>
    <w:div w:id="1611165814">
      <w:bodyDiv w:val="1"/>
      <w:marLeft w:val="0"/>
      <w:marRight w:val="0"/>
      <w:marTop w:val="0"/>
      <w:marBottom w:val="0"/>
      <w:divBdr>
        <w:top w:val="none" w:sz="0" w:space="0" w:color="auto"/>
        <w:left w:val="none" w:sz="0" w:space="0" w:color="auto"/>
        <w:bottom w:val="none" w:sz="0" w:space="0" w:color="auto"/>
        <w:right w:val="none" w:sz="0" w:space="0" w:color="auto"/>
      </w:divBdr>
    </w:div>
    <w:div w:id="1623534813">
      <w:bodyDiv w:val="1"/>
      <w:marLeft w:val="0"/>
      <w:marRight w:val="0"/>
      <w:marTop w:val="0"/>
      <w:marBottom w:val="0"/>
      <w:divBdr>
        <w:top w:val="none" w:sz="0" w:space="0" w:color="auto"/>
        <w:left w:val="none" w:sz="0" w:space="0" w:color="auto"/>
        <w:bottom w:val="none" w:sz="0" w:space="0" w:color="auto"/>
        <w:right w:val="none" w:sz="0" w:space="0" w:color="auto"/>
      </w:divBdr>
    </w:div>
    <w:div w:id="1628270472">
      <w:bodyDiv w:val="1"/>
      <w:marLeft w:val="0"/>
      <w:marRight w:val="0"/>
      <w:marTop w:val="0"/>
      <w:marBottom w:val="0"/>
      <w:divBdr>
        <w:top w:val="none" w:sz="0" w:space="0" w:color="auto"/>
        <w:left w:val="none" w:sz="0" w:space="0" w:color="auto"/>
        <w:bottom w:val="none" w:sz="0" w:space="0" w:color="auto"/>
        <w:right w:val="none" w:sz="0" w:space="0" w:color="auto"/>
      </w:divBdr>
    </w:div>
    <w:div w:id="1721663026">
      <w:bodyDiv w:val="1"/>
      <w:marLeft w:val="0"/>
      <w:marRight w:val="0"/>
      <w:marTop w:val="0"/>
      <w:marBottom w:val="0"/>
      <w:divBdr>
        <w:top w:val="none" w:sz="0" w:space="0" w:color="auto"/>
        <w:left w:val="none" w:sz="0" w:space="0" w:color="auto"/>
        <w:bottom w:val="none" w:sz="0" w:space="0" w:color="auto"/>
        <w:right w:val="none" w:sz="0" w:space="0" w:color="auto"/>
      </w:divBdr>
    </w:div>
    <w:div w:id="1816872116">
      <w:bodyDiv w:val="1"/>
      <w:marLeft w:val="0"/>
      <w:marRight w:val="0"/>
      <w:marTop w:val="0"/>
      <w:marBottom w:val="0"/>
      <w:divBdr>
        <w:top w:val="none" w:sz="0" w:space="0" w:color="auto"/>
        <w:left w:val="none" w:sz="0" w:space="0" w:color="auto"/>
        <w:bottom w:val="none" w:sz="0" w:space="0" w:color="auto"/>
        <w:right w:val="none" w:sz="0" w:space="0" w:color="auto"/>
      </w:divBdr>
    </w:div>
    <w:div w:id="1858305541">
      <w:bodyDiv w:val="1"/>
      <w:marLeft w:val="0"/>
      <w:marRight w:val="0"/>
      <w:marTop w:val="0"/>
      <w:marBottom w:val="0"/>
      <w:divBdr>
        <w:top w:val="none" w:sz="0" w:space="0" w:color="auto"/>
        <w:left w:val="none" w:sz="0" w:space="0" w:color="auto"/>
        <w:bottom w:val="none" w:sz="0" w:space="0" w:color="auto"/>
        <w:right w:val="none" w:sz="0" w:space="0" w:color="auto"/>
      </w:divBdr>
      <w:divsChild>
        <w:div w:id="1431001347">
          <w:marLeft w:val="0"/>
          <w:marRight w:val="0"/>
          <w:marTop w:val="0"/>
          <w:marBottom w:val="0"/>
          <w:divBdr>
            <w:top w:val="none" w:sz="0" w:space="0" w:color="auto"/>
            <w:left w:val="none" w:sz="0" w:space="0" w:color="auto"/>
            <w:bottom w:val="none" w:sz="0" w:space="0" w:color="auto"/>
            <w:right w:val="none" w:sz="0" w:space="0" w:color="auto"/>
          </w:divBdr>
          <w:divsChild>
            <w:div w:id="1653172267">
              <w:marLeft w:val="0"/>
              <w:marRight w:val="0"/>
              <w:marTop w:val="0"/>
              <w:marBottom w:val="0"/>
              <w:divBdr>
                <w:top w:val="none" w:sz="0" w:space="0" w:color="auto"/>
                <w:left w:val="none" w:sz="0" w:space="0" w:color="auto"/>
                <w:bottom w:val="none" w:sz="0" w:space="0" w:color="auto"/>
                <w:right w:val="none" w:sz="0" w:space="0" w:color="auto"/>
              </w:divBdr>
            </w:div>
            <w:div w:id="1332833334">
              <w:marLeft w:val="0"/>
              <w:marRight w:val="0"/>
              <w:marTop w:val="0"/>
              <w:marBottom w:val="0"/>
              <w:divBdr>
                <w:top w:val="none" w:sz="0" w:space="0" w:color="auto"/>
                <w:left w:val="none" w:sz="0" w:space="0" w:color="auto"/>
                <w:bottom w:val="none" w:sz="0" w:space="0" w:color="auto"/>
                <w:right w:val="none" w:sz="0" w:space="0" w:color="auto"/>
              </w:divBdr>
            </w:div>
            <w:div w:id="1841238723">
              <w:marLeft w:val="0"/>
              <w:marRight w:val="0"/>
              <w:marTop w:val="0"/>
              <w:marBottom w:val="0"/>
              <w:divBdr>
                <w:top w:val="none" w:sz="0" w:space="0" w:color="auto"/>
                <w:left w:val="none" w:sz="0" w:space="0" w:color="auto"/>
                <w:bottom w:val="none" w:sz="0" w:space="0" w:color="auto"/>
                <w:right w:val="none" w:sz="0" w:space="0" w:color="auto"/>
              </w:divBdr>
            </w:div>
            <w:div w:id="1076050446">
              <w:marLeft w:val="0"/>
              <w:marRight w:val="0"/>
              <w:marTop w:val="0"/>
              <w:marBottom w:val="0"/>
              <w:divBdr>
                <w:top w:val="none" w:sz="0" w:space="0" w:color="auto"/>
                <w:left w:val="none" w:sz="0" w:space="0" w:color="auto"/>
                <w:bottom w:val="none" w:sz="0" w:space="0" w:color="auto"/>
                <w:right w:val="none" w:sz="0" w:space="0" w:color="auto"/>
              </w:divBdr>
            </w:div>
            <w:div w:id="8976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497">
      <w:bodyDiv w:val="1"/>
      <w:marLeft w:val="0"/>
      <w:marRight w:val="0"/>
      <w:marTop w:val="0"/>
      <w:marBottom w:val="0"/>
      <w:divBdr>
        <w:top w:val="none" w:sz="0" w:space="0" w:color="auto"/>
        <w:left w:val="none" w:sz="0" w:space="0" w:color="auto"/>
        <w:bottom w:val="none" w:sz="0" w:space="0" w:color="auto"/>
        <w:right w:val="none" w:sz="0" w:space="0" w:color="auto"/>
      </w:divBdr>
    </w:div>
    <w:div w:id="2027246967">
      <w:bodyDiv w:val="1"/>
      <w:marLeft w:val="0"/>
      <w:marRight w:val="0"/>
      <w:marTop w:val="0"/>
      <w:marBottom w:val="0"/>
      <w:divBdr>
        <w:top w:val="none" w:sz="0" w:space="0" w:color="auto"/>
        <w:left w:val="none" w:sz="0" w:space="0" w:color="auto"/>
        <w:bottom w:val="none" w:sz="0" w:space="0" w:color="auto"/>
        <w:right w:val="none" w:sz="0" w:space="0" w:color="auto"/>
      </w:divBdr>
    </w:div>
    <w:div w:id="209528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j021@uit.n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din/Library/Containers/com.microsoft.Word/Data/Library/Application%20Support/Microsoft/Office/16.0/DTS/en-GB%7b15077515-C92A-614F-BEBA-8EFC3908C8D9%7d/%7bFDD015A6-E8FB-9C46-9D11-B3201247403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Book</b:SourceType>
    <b:Guid>{051AB1CD-4883-0D49-9B98-D8D0BF44C6EB}</b:Guid>
    <b:Author>
      <b:Author>
        <b:NameList>
          <b:Person>
            <b:Last>wikipedia</b:Last>
          </b:Person>
        </b:NameList>
      </b:Author>
    </b:Author>
    <b:Publisher>https://en.wikipedia.org/wiki/Abstract_data_type</b:Publisher>
    <b:RefOrder>1</b:RefOrder>
  </b:Source>
  <b:Source>
    <b:Tag>htt1</b:Tag>
    <b:SourceType>Book</b:SourceType>
    <b:Guid>{7B69D923-B258-A749-9611-2FCC318C6DD3}</b:Guid>
    <b:Author>
      <b:Author>
        <b:NameList>
          <b:Person>
            <b:Last>https://en.wikipedia.org/wiki/Red%E2%80%93black_tree</b:Last>
          </b:Person>
        </b:NameList>
      </b:Author>
    </b:Author>
    <b:Title>Wikipedia</b:Title>
    <b:RefOrder>3</b:RefOrder>
  </b:Source>
  <b:Source>
    <b:Tag>htt2</b:Tag>
    <b:SourceType>Book</b:SourceType>
    <b:Guid>{252594E8-DF84-9E40-9B14-D7D07E060F58}</b:Guid>
    <b:Author>
      <b:Author>
        <b:NameList>
          <b:Person>
            <b:Last>https://www.codesdope.com/course/data-structures-red-black-trees/</b:Last>
          </b:Person>
        </b:NameList>
      </b:Author>
    </b:Author>
    <b:RefOrder>2</b:RefOrder>
  </b:Source>
</b:Sources>
</file>

<file path=customXml/itemProps1.xml><?xml version="1.0" encoding="utf-8"?>
<ds:datastoreItem xmlns:ds="http://schemas.openxmlformats.org/officeDocument/2006/customXml" ds:itemID="{3FD7AD3A-5B71-7749-9FF3-91FF87F9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{FDD015A6-E8FB-9C46-9D11-B32012474030}tf10002081.dotx</Template>
  <TotalTime>3</TotalTime>
  <Pages>6</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Odin Bjerke</cp:lastModifiedBy>
  <cp:revision>19</cp:revision>
  <dcterms:created xsi:type="dcterms:W3CDTF">2023-04-14T21:09:00Z</dcterms:created>
  <dcterms:modified xsi:type="dcterms:W3CDTF">2023-04-14T21:14:00Z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